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C7A" w:rsidRDefault="00F50CB7" w:rsidP="00396C89">
      <w:pPr>
        <w:jc w:val="center"/>
      </w:pP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F158E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快取圖案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0255B0E" id="快取圖案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F158E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矩形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8654A9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C32C7A" w:rsidRDefault="00C32C7A">
                                      <w:pPr>
                                        <w:pStyle w:val="af5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654A9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C32C7A" w:rsidRDefault="008654A9" w:rsidP="008654A9">
                                      <w:pPr>
                                        <w:pStyle w:val="af5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一場差異化的旅途</w:t>
                                      </w:r>
                                    </w:p>
                                  </w:tc>
                                </w:tr>
                                <w:tr w:rsidR="008654A9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C32C7A" w:rsidRDefault="00C32C7A">
                                      <w:pPr>
                                        <w:pStyle w:val="af5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654A9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C32C7A" w:rsidRDefault="00F50CB7">
                                      <w:pPr>
                                        <w:pStyle w:val="af5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6539AA6BE1A740669A014F5B6F1CA369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04BDB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以不同店家的觀點學習打造出</w:t>
                                          </w:r>
                                          <w:r w:rsidR="00904BDB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真正的</w:t>
                                          </w:r>
                                          <w:r w:rsidR="00904BDB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銷售行動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C32C7A" w:rsidRDefault="00C32C7A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矩形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8654A9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C32C7A" w:rsidRDefault="00C32C7A">
                                <w:pPr>
                                  <w:pStyle w:val="af5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654A9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C32C7A" w:rsidRDefault="008654A9" w:rsidP="008654A9">
                                <w:pPr>
                                  <w:pStyle w:val="af5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一場差異化的旅途</w:t>
                                </w:r>
                              </w:p>
                            </w:tc>
                          </w:tr>
                          <w:tr w:rsidR="008654A9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C32C7A" w:rsidRDefault="00C32C7A">
                                <w:pPr>
                                  <w:pStyle w:val="af5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654A9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C32C7A" w:rsidRDefault="00F50CB7">
                                <w:pPr>
                                  <w:pStyle w:val="af5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6539AA6BE1A740669A014F5B6F1CA36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4BDB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以不同店家的觀點學習打造出</w:t>
                                    </w:r>
                                    <w:r w:rsidR="00904BDB">
                                      <w:rPr>
                                        <w:sz w:val="36"/>
                                        <w:szCs w:val="36"/>
                                      </w:rPr>
                                      <w:t>真正的</w:t>
                                    </w:r>
                                    <w:r w:rsidR="00904BDB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銷售行動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C32C7A" w:rsidRDefault="00C32C7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158E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矩形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C32C7A" w:rsidRDefault="00F50CB7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654A9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會資三</w:t>
                                    </w:r>
                                    <w:r w:rsidR="008654A9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A</w:t>
                                    </w:r>
                                  </w:sdtContent>
                                </w:sdt>
                              </w:p>
                              <w:p w:rsidR="00C32C7A" w:rsidRDefault="00C32C7A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C32C7A" w:rsidRDefault="00F50CB7">
                                <w:pPr>
                                  <w:pStyle w:val="af5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16T00:00:00Z">
                                      <w:dateFormat w:val="yyyy年M月d日"/>
                                      <w:lid w:val="zh-TW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654A9">
                                      <w:rPr>
                                        <w:rFonts w:hint="eastAsia"/>
                                      </w:rPr>
                                      <w:t>2017</w:t>
                                    </w:r>
                                    <w:r w:rsidR="008654A9">
                                      <w:rPr>
                                        <w:rFonts w:hint="eastAsia"/>
                                      </w:rPr>
                                      <w:t>年</w:t>
                                    </w:r>
                                    <w:r w:rsidR="008654A9">
                                      <w:rPr>
                                        <w:rFonts w:hint="eastAsia"/>
                                      </w:rPr>
                                      <w:t>11</w:t>
                                    </w:r>
                                    <w:r w:rsidR="008654A9">
                                      <w:rPr>
                                        <w:rFonts w:hint="eastAsia"/>
                                      </w:rPr>
                                      <w:t>月</w:t>
                                    </w:r>
                                    <w:r w:rsidR="008654A9">
                                      <w:rPr>
                                        <w:rFonts w:hint="eastAsia"/>
                                      </w:rPr>
                                      <w:t>16</w:t>
                                    </w:r>
                                    <w:r w:rsidR="008654A9">
                                      <w:rPr>
                                        <w:rFonts w:hint="eastAsia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  <w:p w:rsidR="00C32C7A" w:rsidRDefault="00F158EC">
                                <w:pPr>
                                  <w:pStyle w:val="af5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zh-TW"/>
                                  </w:rPr>
                                  <w:t>撰寫人</w:t>
                                </w:r>
                                <w:r w:rsidR="008654A9">
                                  <w:rPr>
                                    <w:lang w:val="zh-TW"/>
                                  </w:rPr>
                                  <w:t xml:space="preserve">: </w:t>
                                </w:r>
                                <w:r w:rsidR="008654A9">
                                  <w:rPr>
                                    <w:rFonts w:hint="eastAsia"/>
                                    <w:lang w:val="zh-TW"/>
                                  </w:rPr>
                                  <w:t>謝嘉瑋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矩形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" o:allowincell="f" filled="f" stroked="f" strokeweight=".25pt">
                    <v:textbox style="mso-fit-shape-to-text:t" inset=",18pt,,18pt">
                      <w:txbxContent>
                        <w:p w:rsidR="00C32C7A" w:rsidRDefault="00F50CB7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654A9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會資三</w:t>
                              </w:r>
                              <w:r w:rsidR="008654A9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A</w:t>
                              </w:r>
                            </w:sdtContent>
                          </w:sdt>
                        </w:p>
                        <w:p w:rsidR="00C32C7A" w:rsidRDefault="00C32C7A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C32C7A" w:rsidRDefault="00F50CB7">
                          <w:pPr>
                            <w:pStyle w:val="af5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6T00:00:00Z">
                                <w:dateFormat w:val="yyyy年M月d日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654A9">
                                <w:rPr>
                                  <w:rFonts w:hint="eastAsia"/>
                                </w:rPr>
                                <w:t>2017</w:t>
                              </w:r>
                              <w:r w:rsidR="008654A9">
                                <w:rPr>
                                  <w:rFonts w:hint="eastAsia"/>
                                </w:rPr>
                                <w:t>年</w:t>
                              </w:r>
                              <w:r w:rsidR="008654A9">
                                <w:rPr>
                                  <w:rFonts w:hint="eastAsia"/>
                                </w:rPr>
                                <w:t>11</w:t>
                              </w:r>
                              <w:r w:rsidR="008654A9">
                                <w:rPr>
                                  <w:rFonts w:hint="eastAsia"/>
                                </w:rPr>
                                <w:t>月</w:t>
                              </w:r>
                              <w:r w:rsidR="008654A9">
                                <w:rPr>
                                  <w:rFonts w:hint="eastAsia"/>
                                </w:rPr>
                                <w:t>16</w:t>
                              </w:r>
                              <w:r w:rsidR="008654A9">
                                <w:rPr>
                                  <w:rFonts w:hint="eastAsia"/>
                                </w:rPr>
                                <w:t>日</w:t>
                              </w:r>
                            </w:sdtContent>
                          </w:sdt>
                        </w:p>
                        <w:p w:rsidR="00C32C7A" w:rsidRDefault="00F158EC">
                          <w:pPr>
                            <w:pStyle w:val="af5"/>
                            <w:spacing w:line="276" w:lineRule="auto"/>
                            <w:jc w:val="center"/>
                          </w:pPr>
                          <w:r>
                            <w:rPr>
                              <w:lang w:val="zh-TW"/>
                            </w:rPr>
                            <w:t>撰寫人</w:t>
                          </w:r>
                          <w:r w:rsidR="008654A9">
                            <w:rPr>
                              <w:lang w:val="zh-TW"/>
                            </w:rPr>
                            <w:t xml:space="preserve">: </w:t>
                          </w:r>
                          <w:r w:rsidR="008654A9">
                            <w:rPr>
                              <w:rFonts w:hint="eastAsia"/>
                              <w:lang w:val="zh-TW"/>
                            </w:rPr>
                            <w:t>謝嘉瑋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F158EC">
            <w:br w:type="page"/>
          </w:r>
        </w:sdtContent>
      </w:sdt>
    </w:p>
    <w:p w:rsidR="00C32C7A" w:rsidRDefault="00F50CB7" w:rsidP="00396C89">
      <w:pPr>
        <w:pStyle w:val="a4"/>
        <w:rPr>
          <w:smallCaps w:val="0"/>
        </w:rPr>
      </w:pPr>
      <w:sdt>
        <w:sdtPr>
          <w:rPr>
            <w:rFonts w:hint="eastAsia"/>
            <w:smallCaps w:val="0"/>
          </w:rPr>
          <w:alias w:val="標題"/>
          <w:tag w:val="標題"/>
          <w:id w:val="11808329"/>
          <w:placeholder>
            <w:docPart w:val="890DD323F5B74BE69775F440F55AA3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654A9">
            <w:rPr>
              <w:rFonts w:hint="eastAsia"/>
              <w:smallCaps w:val="0"/>
            </w:rPr>
            <w:t>一場旅途</w:t>
          </w:r>
        </w:sdtContent>
      </w:sdt>
    </w:p>
    <w:p w:rsidR="00C32C7A" w:rsidRDefault="00F50CB7" w:rsidP="00396C89">
      <w:pPr>
        <w:pStyle w:val="a6"/>
      </w:pPr>
      <w:sdt>
        <w:sdtPr>
          <w:alias w:val="副標題"/>
          <w:tag w:val="副標題"/>
          <w:id w:val="11808339"/>
          <w:placeholder>
            <w:docPart w:val="DC8A7E7E7BCC4D11966ADA45DE594CFB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904BDB">
            <w:t>以不同店家的觀點學習打造出真正的銷售行動</w:t>
          </w:r>
        </w:sdtContent>
      </w:sdt>
    </w:p>
    <w:p w:rsidR="00C32C7A" w:rsidRDefault="00B66C05" w:rsidP="00396C89">
      <w:pPr>
        <w:jc w:val="center"/>
        <w:rPr>
          <w:sz w:val="28"/>
          <w:szCs w:val="28"/>
        </w:rPr>
      </w:pPr>
      <w:r w:rsidRPr="00271C6F">
        <w:rPr>
          <w:rFonts w:hint="eastAsia"/>
          <w:sz w:val="28"/>
          <w:szCs w:val="28"/>
        </w:rPr>
        <w:t>那天下午，我在星巴克喝著咖啡，享受著悠閒的下午時光。突然之間，一群吵鬧的國高中生帶著他們的大嗓門，往店裡面走進來</w:t>
      </w:r>
      <w:r w:rsidR="007F1019" w:rsidRPr="00271C6F">
        <w:rPr>
          <w:rFonts w:hint="eastAsia"/>
          <w:sz w:val="28"/>
          <w:szCs w:val="28"/>
        </w:rPr>
        <w:t>。</w:t>
      </w:r>
      <w:r w:rsidR="00774783" w:rsidRPr="00271C6F">
        <w:rPr>
          <w:rFonts w:hint="eastAsia"/>
          <w:sz w:val="28"/>
          <w:szCs w:val="28"/>
        </w:rPr>
        <w:t>當</w:t>
      </w:r>
      <w:r w:rsidR="007F1019" w:rsidRPr="00271C6F">
        <w:rPr>
          <w:rFonts w:hint="eastAsia"/>
          <w:sz w:val="28"/>
          <w:szCs w:val="28"/>
        </w:rPr>
        <w:t>自動門開啟之後</w:t>
      </w:r>
      <w:r w:rsidR="00774783" w:rsidRPr="00271C6F">
        <w:rPr>
          <w:rFonts w:hint="eastAsia"/>
          <w:sz w:val="28"/>
          <w:szCs w:val="28"/>
        </w:rPr>
        <w:t>，</w:t>
      </w:r>
      <w:r w:rsidR="007F1019" w:rsidRPr="00271C6F">
        <w:rPr>
          <w:rFonts w:hint="eastAsia"/>
          <w:sz w:val="28"/>
          <w:szCs w:val="28"/>
        </w:rPr>
        <w:t>一場戰爭就開始了</w:t>
      </w:r>
      <w:r w:rsidR="00E371F7" w:rsidRPr="00271C6F">
        <w:rPr>
          <w:rFonts w:hint="eastAsia"/>
          <w:sz w:val="28"/>
          <w:szCs w:val="28"/>
        </w:rPr>
        <w:t>，那便是我心裡面的掙扎，為什麼在國外被譽為最可以享受寧靜的店家</w:t>
      </w:r>
      <w:r w:rsidR="000C7842" w:rsidRPr="00271C6F">
        <w:rPr>
          <w:rFonts w:hint="eastAsia"/>
          <w:sz w:val="28"/>
          <w:szCs w:val="28"/>
        </w:rPr>
        <w:t>，到了台灣之後整個風氣完全不一樣了？是我對這件事有什麼樣的誤解嗎？</w:t>
      </w:r>
      <w:r w:rsidR="00B34FB3" w:rsidRPr="00271C6F">
        <w:rPr>
          <w:rFonts w:hint="eastAsia"/>
          <w:sz w:val="28"/>
          <w:szCs w:val="28"/>
        </w:rPr>
        <w:t>還是其中的定位有出了什麼差錯？這場戰爭仍然僵持不下，迫使我必須尋求更好的戰略，</w:t>
      </w:r>
      <w:r w:rsidR="007069B2" w:rsidRPr="00271C6F">
        <w:rPr>
          <w:rFonts w:hint="eastAsia"/>
          <w:sz w:val="28"/>
          <w:szCs w:val="28"/>
        </w:rPr>
        <w:t>才能</w:t>
      </w:r>
      <w:r w:rsidR="00011243" w:rsidRPr="00271C6F">
        <w:rPr>
          <w:rFonts w:hint="eastAsia"/>
          <w:sz w:val="28"/>
          <w:szCs w:val="28"/>
        </w:rPr>
        <w:t>夠勉強解釋這一個現象。</w:t>
      </w:r>
      <w:r w:rsidR="00C662D0" w:rsidRPr="00271C6F">
        <w:rPr>
          <w:rFonts w:hint="eastAsia"/>
          <w:sz w:val="28"/>
          <w:szCs w:val="28"/>
        </w:rPr>
        <w:t>諷刺的是，我必須還得在外帶一杯星巴克</w:t>
      </w:r>
      <w:r w:rsidR="00870C35" w:rsidRPr="00271C6F">
        <w:rPr>
          <w:rFonts w:hint="eastAsia"/>
          <w:sz w:val="28"/>
          <w:szCs w:val="28"/>
        </w:rPr>
        <w:t>回家尋求答案：</w:t>
      </w:r>
    </w:p>
    <w:p w:rsidR="00585F39" w:rsidRDefault="00585F39" w:rsidP="00396C89">
      <w:pPr>
        <w:jc w:val="center"/>
        <w:rPr>
          <w:sz w:val="28"/>
          <w:szCs w:val="28"/>
        </w:rPr>
      </w:pPr>
    </w:p>
    <w:p w:rsidR="00585F39" w:rsidRPr="00585F39" w:rsidRDefault="00585F39" w:rsidP="00396C8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雖然我當時是滿腔怒火的回到家，但是真真正正坐下來打開電腦理性的分析之後，我真正的理解一件事：</w:t>
      </w:r>
    </w:p>
    <w:p w:rsidR="00870C35" w:rsidRDefault="00870C35" w:rsidP="00396C89">
      <w:pPr>
        <w:jc w:val="center"/>
        <w:rPr>
          <w:sz w:val="28"/>
          <w:szCs w:val="28"/>
        </w:rPr>
      </w:pPr>
    </w:p>
    <w:p w:rsidR="00AA5EEA" w:rsidRDefault="00AA5EEA" w:rsidP="00396C8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為什麼星巴克要那麼安靜？</w:t>
      </w:r>
    </w:p>
    <w:p w:rsidR="00AA5EEA" w:rsidRDefault="00AA5EEA" w:rsidP="00396C89">
      <w:pPr>
        <w:jc w:val="center"/>
        <w:rPr>
          <w:sz w:val="28"/>
          <w:szCs w:val="28"/>
        </w:rPr>
      </w:pPr>
    </w:p>
    <w:p w:rsidR="00B268EE" w:rsidRDefault="00AA5EEA" w:rsidP="00EC706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完全意想不到的靈感突然衝</w:t>
      </w:r>
      <w:r w:rsidR="00254EDB">
        <w:rPr>
          <w:rFonts w:hint="eastAsia"/>
          <w:sz w:val="28"/>
          <w:szCs w:val="28"/>
        </w:rPr>
        <w:t>入</w:t>
      </w:r>
      <w:r>
        <w:rPr>
          <w:rFonts w:hint="eastAsia"/>
          <w:sz w:val="28"/>
          <w:szCs w:val="28"/>
        </w:rPr>
        <w:t>我的腦裡</w:t>
      </w:r>
      <w:r w:rsidR="00EC440D">
        <w:rPr>
          <w:rFonts w:hint="eastAsia"/>
          <w:sz w:val="28"/>
          <w:szCs w:val="28"/>
        </w:rPr>
        <w:t>，到底是為什麼讓顧客</w:t>
      </w:r>
      <w:r w:rsidR="004710FE">
        <w:rPr>
          <w:rFonts w:hint="eastAsia"/>
          <w:sz w:val="28"/>
          <w:szCs w:val="28"/>
        </w:rPr>
        <w:t>覺得應該要吵鬧或</w:t>
      </w:r>
      <w:r w:rsidR="0082324F">
        <w:rPr>
          <w:rFonts w:hint="eastAsia"/>
          <w:sz w:val="28"/>
          <w:szCs w:val="28"/>
        </w:rPr>
        <w:t>安靜？雖然星巴克是密閉的空間，</w:t>
      </w:r>
      <w:r w:rsidR="00BF5B17">
        <w:rPr>
          <w:rFonts w:hint="eastAsia"/>
          <w:sz w:val="28"/>
          <w:szCs w:val="28"/>
        </w:rPr>
        <w:t>和</w:t>
      </w:r>
      <w:r w:rsidR="00BF5B17">
        <w:rPr>
          <w:rFonts w:hint="eastAsia"/>
          <w:sz w:val="28"/>
          <w:szCs w:val="28"/>
        </w:rPr>
        <w:t>7-11</w:t>
      </w:r>
      <w:r w:rsidR="00BF5B17">
        <w:rPr>
          <w:rFonts w:hint="eastAsia"/>
          <w:sz w:val="28"/>
          <w:szCs w:val="28"/>
        </w:rPr>
        <w:t>差不多，但為什麼不會有人抱怨在</w:t>
      </w:r>
      <w:r w:rsidR="00BF5B17">
        <w:rPr>
          <w:rFonts w:hint="eastAsia"/>
          <w:sz w:val="28"/>
          <w:szCs w:val="28"/>
        </w:rPr>
        <w:t>7-11</w:t>
      </w:r>
      <w:r w:rsidR="00BF5B17">
        <w:rPr>
          <w:rFonts w:hint="eastAsia"/>
          <w:sz w:val="28"/>
          <w:szCs w:val="28"/>
        </w:rPr>
        <w:t>喝咖啡學生會太吵，</w:t>
      </w:r>
      <w:r w:rsidR="001273DC">
        <w:rPr>
          <w:rFonts w:hint="eastAsia"/>
          <w:sz w:val="28"/>
          <w:szCs w:val="28"/>
        </w:rPr>
        <w:t>甚至</w:t>
      </w:r>
      <w:r w:rsidR="001273DC">
        <w:rPr>
          <w:sz w:val="28"/>
          <w:szCs w:val="28"/>
        </w:rPr>
        <w:t>…</w:t>
      </w:r>
      <w:r w:rsidR="001273DC">
        <w:rPr>
          <w:rFonts w:hint="eastAsia"/>
          <w:sz w:val="28"/>
          <w:szCs w:val="28"/>
        </w:rPr>
        <w:t>在</w:t>
      </w:r>
      <w:r w:rsidR="001273DC">
        <w:rPr>
          <w:rFonts w:hint="eastAsia"/>
          <w:sz w:val="28"/>
          <w:szCs w:val="28"/>
        </w:rPr>
        <w:t>7-11</w:t>
      </w:r>
      <w:r w:rsidR="001273DC">
        <w:rPr>
          <w:rFonts w:hint="eastAsia"/>
          <w:sz w:val="28"/>
          <w:szCs w:val="28"/>
        </w:rPr>
        <w:t>裡面真正喝咖啡聊天的卻沒見過幾個呢？</w:t>
      </w:r>
      <w:r w:rsidR="009B35CE">
        <w:rPr>
          <w:rFonts w:hint="eastAsia"/>
          <w:sz w:val="28"/>
          <w:szCs w:val="28"/>
        </w:rPr>
        <w:t>不是都相同性質嗎？為什麼人都是抱怨星巴克卻</w:t>
      </w:r>
      <w:r w:rsidR="0033456F">
        <w:rPr>
          <w:rFonts w:hint="eastAsia"/>
          <w:sz w:val="28"/>
          <w:szCs w:val="28"/>
        </w:rPr>
        <w:t>不是</w:t>
      </w:r>
      <w:r w:rsidR="008A4C3C">
        <w:rPr>
          <w:rFonts w:hint="eastAsia"/>
          <w:sz w:val="28"/>
          <w:szCs w:val="28"/>
        </w:rPr>
        <w:t>7-11</w:t>
      </w:r>
      <w:r w:rsidR="008A4C3C">
        <w:rPr>
          <w:rFonts w:hint="eastAsia"/>
          <w:sz w:val="28"/>
          <w:szCs w:val="28"/>
        </w:rPr>
        <w:t>？</w:t>
      </w:r>
    </w:p>
    <w:p w:rsidR="00C169B8" w:rsidRPr="00EC7062" w:rsidRDefault="00E21D98" w:rsidP="00C169B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我決定</w:t>
      </w:r>
      <w:r w:rsidR="00B268EE">
        <w:rPr>
          <w:rFonts w:hint="eastAsia"/>
          <w:sz w:val="28"/>
          <w:szCs w:val="28"/>
        </w:rPr>
        <w:t>換個思考的方向開始解決難題，</w:t>
      </w:r>
      <w:r w:rsidR="00AE2BE9">
        <w:rPr>
          <w:rFonts w:hint="eastAsia"/>
          <w:sz w:val="28"/>
          <w:szCs w:val="28"/>
        </w:rPr>
        <w:t>來去確定人們</w:t>
      </w:r>
      <w:r w:rsidR="002770FE">
        <w:rPr>
          <w:rFonts w:hint="eastAsia"/>
          <w:sz w:val="28"/>
          <w:szCs w:val="28"/>
        </w:rPr>
        <w:t>對</w:t>
      </w:r>
      <w:r w:rsidR="002770FE">
        <w:rPr>
          <w:rFonts w:hint="eastAsia"/>
          <w:sz w:val="28"/>
          <w:szCs w:val="28"/>
        </w:rPr>
        <w:t>7-11</w:t>
      </w:r>
      <w:r w:rsidR="002770FE">
        <w:rPr>
          <w:rFonts w:hint="eastAsia"/>
          <w:sz w:val="28"/>
          <w:szCs w:val="28"/>
        </w:rPr>
        <w:t>、星巴克的差異化</w:t>
      </w:r>
      <w:r w:rsidR="00396C89">
        <w:rPr>
          <w:rFonts w:hint="eastAsia"/>
          <w:sz w:val="28"/>
          <w:szCs w:val="28"/>
        </w:rPr>
        <w:t>。</w:t>
      </w:r>
      <w:r w:rsidR="00EC7062">
        <w:rPr>
          <w:rFonts w:hint="eastAsia"/>
          <w:sz w:val="28"/>
          <w:szCs w:val="28"/>
        </w:rPr>
        <w:t>我決定利用上過的行銷課來試著去分析這個現象，</w:t>
      </w:r>
      <w:r w:rsidR="00FA1EB4">
        <w:rPr>
          <w:rFonts w:hint="eastAsia"/>
          <w:sz w:val="28"/>
          <w:szCs w:val="28"/>
        </w:rPr>
        <w:t>首先是搬出了麥可波特的</w:t>
      </w:r>
      <w:r w:rsidR="00C169B8">
        <w:rPr>
          <w:rFonts w:hint="eastAsia"/>
          <w:sz w:val="28"/>
          <w:szCs w:val="28"/>
        </w:rPr>
        <w:t>五力分析，其內容為：</w:t>
      </w:r>
    </w:p>
    <w:p w:rsidR="00396C89" w:rsidRDefault="00EC4F79" w:rsidP="00396C89">
      <w:pPr>
        <w:jc w:val="center"/>
        <w:rPr>
          <w:sz w:val="28"/>
          <w:szCs w:val="28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來自買方的議價能力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(Bargaining power of Buyers)</w:t>
      </w:r>
    </w:p>
    <w:p w:rsidR="00396C89" w:rsidRDefault="00EC4F79" w:rsidP="00396C89">
      <w:pPr>
        <w:jc w:val="center"/>
        <w:rPr>
          <w:sz w:val="28"/>
          <w:szCs w:val="28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來自供應商的議價能力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(Bargaining power of suppliers)</w:t>
      </w:r>
    </w:p>
    <w:p w:rsidR="00396C89" w:rsidRDefault="003C7366" w:rsidP="00396C89">
      <w:pPr>
        <w:jc w:val="center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來自潛在進入者的威脅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(Threat of new entrants)</w:t>
      </w:r>
    </w:p>
    <w:p w:rsidR="003C7366" w:rsidRDefault="003C7366" w:rsidP="00396C89">
      <w:pPr>
        <w:jc w:val="center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來自替代品的威脅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(Threat of substitute products or services)</w:t>
      </w:r>
    </w:p>
    <w:p w:rsidR="00773A96" w:rsidRDefault="00773A96" w:rsidP="00396C89">
      <w:pPr>
        <w:jc w:val="center"/>
        <w:rPr>
          <w:sz w:val="28"/>
          <w:szCs w:val="28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lastRenderedPageBreak/>
        <w:t>來自現有競爭者的威脅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(Intensity of competitive rivalry)</w:t>
      </w:r>
    </w:p>
    <w:p w:rsidR="009D196B" w:rsidRDefault="009D50DC" w:rsidP="009D196B">
      <w:pPr>
        <w:numPr>
          <w:ilvl w:val="0"/>
          <w:numId w:val="11"/>
        </w:numPr>
        <w:shd w:val="clear" w:color="auto" w:fill="FFFFFF"/>
        <w:spacing w:after="24" w:line="240" w:lineRule="auto"/>
        <w:ind w:left="384"/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運用這五力分析，</w:t>
      </w:r>
      <w:r w:rsidR="0075227D">
        <w:rPr>
          <w:rFonts w:hint="eastAsia"/>
          <w:color w:val="auto"/>
          <w:sz w:val="28"/>
          <w:szCs w:val="28"/>
        </w:rPr>
        <w:t>我認為</w:t>
      </w:r>
      <w:r w:rsidR="00063F18">
        <w:rPr>
          <w:rFonts w:hint="eastAsia"/>
          <w:color w:val="auto"/>
          <w:sz w:val="28"/>
          <w:szCs w:val="28"/>
        </w:rPr>
        <w:t>有一點是非常重要的，</w:t>
      </w:r>
      <w:r w:rsidR="00C53504">
        <w:rPr>
          <w:rFonts w:hint="eastAsia"/>
          <w:color w:val="auto"/>
          <w:sz w:val="28"/>
          <w:szCs w:val="28"/>
        </w:rPr>
        <w:t>那就是</w:t>
      </w:r>
      <w:r w:rsidR="00042FDD" w:rsidRPr="00042FDD">
        <w:rPr>
          <w:rFonts w:ascii="Arial" w:eastAsia="新細明體" w:hAnsi="Arial" w:cs="Arial"/>
          <w:b/>
          <w:color w:val="auto"/>
          <w:sz w:val="28"/>
          <w:szCs w:val="28"/>
        </w:rPr>
        <w:t>消費者認知的品牌差異</w:t>
      </w:r>
      <w:r w:rsidR="009D196B">
        <w:rPr>
          <w:rFonts w:ascii="Arial" w:eastAsia="新細明體" w:hAnsi="Arial" w:cs="Arial" w:hint="eastAsia"/>
          <w:b/>
          <w:color w:val="auto"/>
          <w:sz w:val="28"/>
          <w:szCs w:val="28"/>
        </w:rPr>
        <w:t>，</w:t>
      </w:r>
      <w:r w:rsidR="009D196B">
        <w:rPr>
          <w:rFonts w:ascii="Arial" w:eastAsia="新細明體" w:hAnsi="Arial" w:cs="Arial" w:hint="eastAsia"/>
          <w:color w:val="auto"/>
          <w:sz w:val="28"/>
          <w:szCs w:val="28"/>
        </w:rPr>
        <w:t>如果再創立店家的時候，能夠有自己的定位是很重要的，對消費者來說，最早的</w:t>
      </w:r>
      <w:r w:rsidR="009D196B">
        <w:rPr>
          <w:rFonts w:ascii="Arial" w:eastAsia="新細明體" w:hAnsi="Arial" w:cs="Arial" w:hint="eastAsia"/>
          <w:color w:val="auto"/>
          <w:sz w:val="28"/>
          <w:szCs w:val="28"/>
        </w:rPr>
        <w:t>7-11</w:t>
      </w:r>
      <w:r w:rsidR="009D196B">
        <w:rPr>
          <w:rFonts w:ascii="Arial" w:eastAsia="新細明體" w:hAnsi="Arial" w:cs="Arial" w:hint="eastAsia"/>
          <w:color w:val="auto"/>
          <w:sz w:val="28"/>
          <w:szCs w:val="28"/>
        </w:rPr>
        <w:t>只是一個眾多商品的集散地而已</w:t>
      </w:r>
      <w:r w:rsidR="009D196B">
        <w:rPr>
          <w:rFonts w:ascii="Arial" w:eastAsia="新細明體" w:hAnsi="Arial" w:cs="Arial" w:hint="eastAsia"/>
          <w:b/>
          <w:color w:val="auto"/>
          <w:sz w:val="28"/>
          <w:szCs w:val="28"/>
        </w:rPr>
        <w:t>，</w:t>
      </w:r>
      <w:r w:rsidR="009D196B" w:rsidRPr="009D196B">
        <w:rPr>
          <w:rFonts w:ascii="Arial" w:eastAsia="新細明體" w:hAnsi="Arial" w:cs="Arial" w:hint="eastAsia"/>
          <w:color w:val="auto"/>
          <w:sz w:val="28"/>
          <w:szCs w:val="28"/>
        </w:rPr>
        <w:t>衛生紙</w:t>
      </w:r>
      <w:r w:rsidR="009D196B">
        <w:rPr>
          <w:rFonts w:ascii="Arial" w:eastAsia="新細明體" w:hAnsi="Arial" w:cs="Arial" w:hint="eastAsia"/>
          <w:color w:val="auto"/>
          <w:sz w:val="28"/>
          <w:szCs w:val="28"/>
        </w:rPr>
        <w:t>、食物、保險套</w:t>
      </w:r>
      <w:r w:rsidR="009D196B">
        <w:rPr>
          <w:rFonts w:ascii="Arial" w:eastAsia="新細明體" w:hAnsi="Arial" w:cs="Arial"/>
          <w:color w:val="auto"/>
          <w:sz w:val="28"/>
          <w:szCs w:val="28"/>
        </w:rPr>
        <w:t>……</w:t>
      </w:r>
      <w:r w:rsidR="009D196B">
        <w:rPr>
          <w:rFonts w:ascii="Arial" w:eastAsia="新細明體" w:hAnsi="Arial" w:cs="Arial" w:hint="eastAsia"/>
          <w:color w:val="auto"/>
          <w:sz w:val="28"/>
          <w:szCs w:val="28"/>
        </w:rPr>
        <w:t>等等，算是一個</w:t>
      </w:r>
      <w:r w:rsidR="009D196B">
        <w:rPr>
          <w:rFonts w:ascii="Arial" w:eastAsia="新細明體" w:hAnsi="Arial" w:cs="Arial" w:hint="eastAsia"/>
          <w:color w:val="auto"/>
          <w:sz w:val="28"/>
          <w:szCs w:val="28"/>
        </w:rPr>
        <w:t>24</w:t>
      </w:r>
      <w:r w:rsidR="009D196B">
        <w:rPr>
          <w:rFonts w:ascii="Arial" w:eastAsia="新細明體" w:hAnsi="Arial" w:cs="Arial" w:hint="eastAsia"/>
          <w:color w:val="auto"/>
          <w:sz w:val="28"/>
          <w:szCs w:val="28"/>
        </w:rPr>
        <w:t>小時供貨的銷貨通路，</w:t>
      </w:r>
      <w:r w:rsidR="00736B89">
        <w:rPr>
          <w:rFonts w:ascii="Arial" w:eastAsia="新細明體" w:hAnsi="Arial" w:cs="Arial" w:hint="eastAsia"/>
          <w:color w:val="auto"/>
          <w:sz w:val="28"/>
          <w:szCs w:val="28"/>
        </w:rPr>
        <w:t>而星巴克剛進駐台灣的時候就已經主打大膽的與人群</w:t>
      </w:r>
      <w:r w:rsidR="008E6AFC">
        <w:rPr>
          <w:rFonts w:ascii="Arial" w:eastAsia="新細明體" w:hAnsi="Arial" w:cs="Arial" w:hint="eastAsia"/>
          <w:color w:val="auto"/>
          <w:sz w:val="28"/>
          <w:szCs w:val="28"/>
        </w:rPr>
        <w:t>進行</w:t>
      </w:r>
      <w:r w:rsidR="00FF23E3">
        <w:rPr>
          <w:rFonts w:ascii="Arial" w:eastAsia="新細明體" w:hAnsi="Arial" w:cs="Arial" w:hint="eastAsia"/>
          <w:color w:val="auto"/>
          <w:sz w:val="28"/>
          <w:szCs w:val="28"/>
        </w:rPr>
        <w:t>眼神</w:t>
      </w:r>
      <w:r w:rsidR="00736B89">
        <w:rPr>
          <w:rFonts w:ascii="Arial" w:eastAsia="新細明體" w:hAnsi="Arial" w:cs="Arial" w:hint="eastAsia"/>
          <w:color w:val="auto"/>
          <w:sz w:val="28"/>
          <w:szCs w:val="28"/>
        </w:rPr>
        <w:t>接觸，</w:t>
      </w:r>
      <w:r w:rsidR="00852A63">
        <w:rPr>
          <w:rFonts w:ascii="Arial" w:eastAsia="新細明體" w:hAnsi="Arial" w:cs="Arial" w:hint="eastAsia"/>
          <w:color w:val="auto"/>
          <w:sz w:val="28"/>
          <w:szCs w:val="28"/>
        </w:rPr>
        <w:t>目標就是要創造能夠與顧客接觸，感受人情溫暖的地方。</w:t>
      </w:r>
    </w:p>
    <w:p w:rsidR="006175C9" w:rsidRDefault="006175C9" w:rsidP="006175C9">
      <w:pPr>
        <w:shd w:val="clear" w:color="auto" w:fill="FFFFFF"/>
        <w:spacing w:after="24" w:line="240" w:lineRule="auto"/>
        <w:rPr>
          <w:rFonts w:ascii="Arial" w:eastAsia="新細明體" w:hAnsi="Arial" w:cs="Arial"/>
          <w:color w:val="auto"/>
          <w:sz w:val="28"/>
          <w:szCs w:val="28"/>
        </w:rPr>
      </w:pPr>
    </w:p>
    <w:p w:rsidR="006175C9" w:rsidRDefault="006175C9" w:rsidP="006175C9">
      <w:pPr>
        <w:shd w:val="clear" w:color="auto" w:fill="FFFFFF"/>
        <w:spacing w:after="24" w:line="240" w:lineRule="auto"/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ascii="Arial" w:eastAsia="新細明體" w:hAnsi="Arial" w:cs="Arial" w:hint="eastAsia"/>
          <w:color w:val="auto"/>
          <w:sz w:val="28"/>
          <w:szCs w:val="28"/>
        </w:rPr>
        <w:t>大概可以簡單的分析如下：</w:t>
      </w:r>
    </w:p>
    <w:p w:rsidR="009B0E10" w:rsidRDefault="009B0E10" w:rsidP="006175C9">
      <w:pPr>
        <w:shd w:val="clear" w:color="auto" w:fill="FFFFFF"/>
        <w:spacing w:after="24" w:line="240" w:lineRule="auto"/>
        <w:rPr>
          <w:rFonts w:ascii="Arial" w:eastAsia="新細明體" w:hAnsi="Arial" w:cs="Arial"/>
          <w:color w:val="auto"/>
          <w:sz w:val="28"/>
          <w:szCs w:val="28"/>
        </w:rPr>
      </w:pPr>
    </w:p>
    <w:p w:rsidR="009B0E10" w:rsidRDefault="009B0E10" w:rsidP="006175C9">
      <w:pPr>
        <w:shd w:val="clear" w:color="auto" w:fill="FFFFFF"/>
        <w:spacing w:after="24" w:line="240" w:lineRule="auto"/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ascii="Arial" w:eastAsia="新細明體" w:hAnsi="Arial" w:cs="Arial" w:hint="eastAsia"/>
          <w:color w:val="auto"/>
          <w:sz w:val="28"/>
          <w:szCs w:val="28"/>
        </w:rPr>
        <w:t>星巴克</w:t>
      </w:r>
      <w:r>
        <w:rPr>
          <w:rFonts w:ascii="Arial" w:eastAsia="新細明體" w:hAnsi="Arial" w:cs="Arial" w:hint="eastAsia"/>
          <w:color w:val="auto"/>
          <w:sz w:val="28"/>
          <w:szCs w:val="28"/>
        </w:rPr>
        <w:t xml:space="preserve"> =&gt; </w:t>
      </w:r>
      <w:r>
        <w:rPr>
          <w:rFonts w:ascii="Arial" w:eastAsia="新細明體" w:hAnsi="Arial" w:cs="Arial" w:hint="eastAsia"/>
          <w:color w:val="auto"/>
          <w:sz w:val="28"/>
          <w:szCs w:val="28"/>
        </w:rPr>
        <w:t>人情溫暖。</w:t>
      </w:r>
    </w:p>
    <w:p w:rsidR="00082090" w:rsidRDefault="009B0E10" w:rsidP="00396C89">
      <w:pPr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ascii="Arial" w:eastAsia="新細明體" w:hAnsi="Arial" w:cs="Arial" w:hint="eastAsia"/>
          <w:color w:val="auto"/>
          <w:sz w:val="28"/>
          <w:szCs w:val="28"/>
        </w:rPr>
        <w:t>7-11 =&gt;</w:t>
      </w:r>
      <w:r>
        <w:rPr>
          <w:rFonts w:ascii="Arial" w:eastAsia="新細明體" w:hAnsi="Arial" w:cs="Arial"/>
          <w:color w:val="auto"/>
          <w:sz w:val="28"/>
          <w:szCs w:val="28"/>
        </w:rPr>
        <w:t xml:space="preserve"> </w:t>
      </w:r>
      <w:r>
        <w:rPr>
          <w:rFonts w:ascii="Arial" w:eastAsia="新細明體" w:hAnsi="Arial" w:cs="Arial" w:hint="eastAsia"/>
          <w:color w:val="auto"/>
          <w:sz w:val="28"/>
          <w:szCs w:val="28"/>
        </w:rPr>
        <w:t>通路為王</w:t>
      </w:r>
    </w:p>
    <w:p w:rsidR="003A0F51" w:rsidRDefault="003A0F51" w:rsidP="00396C89">
      <w:pPr>
        <w:rPr>
          <w:rFonts w:ascii="Arial" w:eastAsia="新細明體" w:hAnsi="Arial" w:cs="Arial"/>
          <w:color w:val="auto"/>
          <w:sz w:val="28"/>
          <w:szCs w:val="28"/>
        </w:rPr>
      </w:pPr>
    </w:p>
    <w:p w:rsidR="00E07C3B" w:rsidRDefault="00CD1859" w:rsidP="00396C89">
      <w:pPr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ascii="Arial" w:eastAsia="新細明體" w:hAnsi="Arial" w:cs="Arial" w:hint="eastAsia"/>
          <w:color w:val="auto"/>
          <w:sz w:val="28"/>
          <w:szCs w:val="28"/>
        </w:rPr>
        <w:t>因為時間的問題沒有佐證的資料可以查詢，</w:t>
      </w:r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於是我在會資三</w:t>
      </w:r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A</w:t>
      </w:r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教室裡做了一系列簡短的調查，發現在</w:t>
      </w:r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7-11</w:t>
      </w:r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喝咖啡的同學少之又少，有在</w:t>
      </w:r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7-11</w:t>
      </w:r>
      <w:r w:rsidR="00971D3E">
        <w:rPr>
          <w:rFonts w:ascii="Arial" w:eastAsia="新細明體" w:hAnsi="Arial" w:cs="Arial" w:hint="eastAsia"/>
          <w:color w:val="auto"/>
          <w:sz w:val="28"/>
          <w:szCs w:val="28"/>
        </w:rPr>
        <w:t>喝咖啡的同學也都是</w:t>
      </w:r>
      <w:r w:rsidR="00B13E52">
        <w:rPr>
          <w:rFonts w:ascii="Arial" w:eastAsia="新細明體" w:hAnsi="Arial" w:cs="Arial" w:hint="eastAsia"/>
          <w:color w:val="auto"/>
          <w:sz w:val="28"/>
          <w:szCs w:val="28"/>
        </w:rPr>
        <w:t>邊吃著便當邊喝著咖啡，而且也都是</w:t>
      </w:r>
      <w:r w:rsidR="007C703D">
        <w:rPr>
          <w:rFonts w:ascii="Arial" w:eastAsia="新細明體" w:hAnsi="Arial" w:cs="Arial" w:hint="eastAsia"/>
          <w:color w:val="auto"/>
          <w:sz w:val="28"/>
          <w:szCs w:val="28"/>
        </w:rPr>
        <w:t>為了在上課之前能夠暫時飽餐一頓。而去星巴克的同學，通常都是跟同學有約，時間充足的情況之下才會去的</w:t>
      </w:r>
      <w:r w:rsidR="00E07C3B">
        <w:rPr>
          <w:rFonts w:ascii="Arial" w:eastAsia="新細明體" w:hAnsi="Arial" w:cs="Arial" w:hint="eastAsia"/>
          <w:color w:val="auto"/>
          <w:sz w:val="28"/>
          <w:szCs w:val="28"/>
        </w:rPr>
        <w:t>。</w:t>
      </w:r>
    </w:p>
    <w:p w:rsidR="006F6C41" w:rsidRDefault="006F6C41" w:rsidP="00396C89">
      <w:pPr>
        <w:rPr>
          <w:rFonts w:ascii="Arial" w:eastAsia="新細明體" w:hAnsi="Arial" w:cs="Arial"/>
          <w:color w:val="auto"/>
          <w:sz w:val="28"/>
          <w:szCs w:val="28"/>
        </w:rPr>
      </w:pPr>
    </w:p>
    <w:p w:rsidR="00F61774" w:rsidRDefault="006F6C41" w:rsidP="00396C89">
      <w:pPr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ascii="Arial" w:eastAsia="新細明體" w:hAnsi="Arial" w:cs="Arial" w:hint="eastAsia"/>
          <w:color w:val="auto"/>
          <w:sz w:val="28"/>
          <w:szCs w:val="28"/>
        </w:rPr>
        <w:t>沒想到一個發想，一個調查，讓我受益良多</w:t>
      </w:r>
      <w:r w:rsidR="00B15DE4">
        <w:rPr>
          <w:rFonts w:ascii="Arial" w:eastAsia="新細明體" w:hAnsi="Arial" w:cs="Arial" w:hint="eastAsia"/>
          <w:color w:val="auto"/>
          <w:sz w:val="28"/>
          <w:szCs w:val="28"/>
        </w:rPr>
        <w:t>。這也證實著，如果我要建立一家屬於自己的品牌，需要注意很多的事物</w:t>
      </w:r>
      <w:r w:rsidR="005A27BC">
        <w:rPr>
          <w:rFonts w:ascii="Arial" w:eastAsia="新細明體" w:hAnsi="Arial" w:cs="Arial" w:hint="eastAsia"/>
          <w:color w:val="auto"/>
          <w:sz w:val="28"/>
          <w:szCs w:val="28"/>
        </w:rPr>
        <w:t>。不單單是銷售而高於成本這簡單的規則，</w:t>
      </w:r>
      <w:r w:rsidR="002C78EC">
        <w:rPr>
          <w:rFonts w:ascii="Arial" w:eastAsia="新細明體" w:hAnsi="Arial" w:cs="Arial" w:hint="eastAsia"/>
          <w:color w:val="auto"/>
          <w:sz w:val="28"/>
          <w:szCs w:val="28"/>
        </w:rPr>
        <w:t>更需要注意的</w:t>
      </w:r>
      <w:r w:rsidR="001B5F9D">
        <w:rPr>
          <w:rFonts w:ascii="Arial" w:eastAsia="新細明體" w:hAnsi="Arial" w:cs="Arial" w:hint="eastAsia"/>
          <w:color w:val="auto"/>
          <w:sz w:val="28"/>
          <w:szCs w:val="28"/>
        </w:rPr>
        <w:t>還有品牌，</w:t>
      </w:r>
      <w:r w:rsidR="00EF7163">
        <w:rPr>
          <w:rFonts w:ascii="Arial" w:eastAsia="新細明體" w:hAnsi="Arial" w:cs="Arial" w:hint="eastAsia"/>
          <w:color w:val="auto"/>
          <w:sz w:val="28"/>
          <w:szCs w:val="28"/>
        </w:rPr>
        <w:t>競爭者的威脅。這是我在上課之前都沒想過的事。</w:t>
      </w:r>
    </w:p>
    <w:p w:rsidR="00F61774" w:rsidRDefault="00F61774" w:rsidP="00396C89">
      <w:pPr>
        <w:rPr>
          <w:rFonts w:ascii="Arial" w:eastAsia="新細明體" w:hAnsi="Arial" w:cs="Arial"/>
          <w:color w:val="auto"/>
          <w:sz w:val="28"/>
          <w:szCs w:val="28"/>
        </w:rPr>
      </w:pPr>
    </w:p>
    <w:p w:rsidR="00F61774" w:rsidRDefault="00F61774" w:rsidP="00396C89">
      <w:pPr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ascii="Arial" w:eastAsia="新細明體" w:hAnsi="Arial" w:cs="Arial" w:hint="eastAsia"/>
          <w:color w:val="auto"/>
          <w:sz w:val="28"/>
          <w:szCs w:val="28"/>
        </w:rPr>
        <w:t>接下來，我必須想盡方法，要如何利用我今天</w:t>
      </w:r>
      <w:r w:rsidR="00776640">
        <w:rPr>
          <w:rFonts w:ascii="Arial" w:eastAsia="新細明體" w:hAnsi="Arial" w:cs="Arial" w:hint="eastAsia"/>
          <w:color w:val="auto"/>
          <w:sz w:val="28"/>
          <w:szCs w:val="28"/>
        </w:rPr>
        <w:t>所</w:t>
      </w:r>
      <w:r>
        <w:rPr>
          <w:rFonts w:ascii="Arial" w:eastAsia="新細明體" w:hAnsi="Arial" w:cs="Arial" w:hint="eastAsia"/>
          <w:color w:val="auto"/>
          <w:sz w:val="28"/>
          <w:szCs w:val="28"/>
        </w:rPr>
        <w:t>學習到</w:t>
      </w:r>
      <w:r w:rsidR="00776640">
        <w:rPr>
          <w:rFonts w:ascii="Arial" w:eastAsia="新細明體" w:hAnsi="Arial" w:cs="Arial" w:hint="eastAsia"/>
          <w:color w:val="auto"/>
          <w:sz w:val="28"/>
          <w:szCs w:val="28"/>
        </w:rPr>
        <w:t>的東西應用在生活上面，最好是能夠快速得到反饋，又能夠獲得到市場資訊的方法。</w:t>
      </w:r>
    </w:p>
    <w:p w:rsidR="00776640" w:rsidRDefault="00776640" w:rsidP="00396C89">
      <w:pPr>
        <w:rPr>
          <w:rFonts w:ascii="Arial" w:eastAsia="新細明體" w:hAnsi="Arial" w:cs="Arial"/>
          <w:color w:val="auto"/>
          <w:sz w:val="28"/>
          <w:szCs w:val="28"/>
        </w:rPr>
      </w:pPr>
    </w:p>
    <w:p w:rsidR="00776640" w:rsidRPr="00F61774" w:rsidRDefault="00776640" w:rsidP="00396C89">
      <w:pPr>
        <w:rPr>
          <w:rFonts w:ascii="Arial" w:eastAsia="新細明體" w:hAnsi="Arial" w:cs="Arial"/>
          <w:color w:val="auto"/>
          <w:sz w:val="28"/>
          <w:szCs w:val="28"/>
        </w:rPr>
      </w:pPr>
      <w:r>
        <w:rPr>
          <w:rFonts w:ascii="Arial" w:eastAsia="新細明體" w:hAnsi="Arial" w:cs="Arial" w:hint="eastAsia"/>
          <w:color w:val="auto"/>
          <w:sz w:val="28"/>
          <w:szCs w:val="28"/>
        </w:rPr>
        <w:t>我便想到</w:t>
      </w:r>
      <w:r w:rsidR="00B60CAD">
        <w:rPr>
          <w:rFonts w:ascii="Arial" w:eastAsia="新細明體" w:hAnsi="Arial" w:cs="Arial" w:hint="eastAsia"/>
          <w:color w:val="auto"/>
          <w:sz w:val="28"/>
          <w:szCs w:val="28"/>
        </w:rPr>
        <w:t>了我之前在資管背景時架網站的技術，或許可以再重操本業，進行一場相對論的實驗：</w:t>
      </w:r>
    </w:p>
    <w:p w:rsidR="00082090" w:rsidRPr="00971015" w:rsidRDefault="00971015" w:rsidP="00971015">
      <w:pPr>
        <w:jc w:val="center"/>
        <w:rPr>
          <w:color w:val="auto"/>
          <w:sz w:val="48"/>
          <w:szCs w:val="48"/>
          <w:u w:val="single"/>
        </w:rPr>
      </w:pPr>
      <w:r w:rsidRPr="00971015">
        <w:rPr>
          <w:rFonts w:hint="eastAsia"/>
          <w:color w:val="auto"/>
          <w:sz w:val="48"/>
          <w:szCs w:val="48"/>
          <w:u w:val="single"/>
        </w:rPr>
        <w:t>Project Julia</w:t>
      </w:r>
    </w:p>
    <w:p w:rsidR="00082090" w:rsidRDefault="00971015" w:rsidP="009444A2">
      <w:pPr>
        <w:jc w:val="center"/>
        <w:rPr>
          <w:color w:val="auto"/>
          <w:sz w:val="48"/>
          <w:szCs w:val="48"/>
          <w:u w:val="single"/>
        </w:rPr>
      </w:pPr>
      <w:r w:rsidRPr="008B744F">
        <w:rPr>
          <w:rFonts w:hint="eastAsia"/>
          <w:color w:val="auto"/>
          <w:sz w:val="48"/>
          <w:szCs w:val="48"/>
          <w:u w:val="single"/>
        </w:rPr>
        <w:lastRenderedPageBreak/>
        <w:t>Project Julia</w:t>
      </w:r>
    </w:p>
    <w:p w:rsidR="007F7DED" w:rsidRDefault="008B744F" w:rsidP="00396C89">
      <w:pPr>
        <w:rPr>
          <w:color w:val="auto"/>
          <w:sz w:val="28"/>
          <w:szCs w:val="28"/>
        </w:rPr>
      </w:pPr>
      <w:r w:rsidRPr="008B744F">
        <w:rPr>
          <w:rFonts w:hint="eastAsia"/>
          <w:color w:val="auto"/>
          <w:sz w:val="28"/>
          <w:szCs w:val="28"/>
        </w:rPr>
        <w:t>這是一場市場調查的實驗</w:t>
      </w:r>
      <w:r w:rsidR="007F7DED">
        <w:rPr>
          <w:rFonts w:hint="eastAsia"/>
          <w:color w:val="auto"/>
          <w:sz w:val="28"/>
          <w:szCs w:val="28"/>
        </w:rPr>
        <w:t>，在開始之前，我們必須先打好藍圖，未來會在</w:t>
      </w:r>
    </w:p>
    <w:p w:rsidR="007F7DED" w:rsidRDefault="007F7DED" w:rsidP="00396C89"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課餘之間進行活動：</w:t>
      </w:r>
    </w:p>
    <w:p w:rsidR="00F7779C" w:rsidRDefault="00F7779C" w:rsidP="00396C89">
      <w:pPr>
        <w:rPr>
          <w:color w:val="auto"/>
          <w:sz w:val="28"/>
          <w:szCs w:val="28"/>
        </w:rPr>
      </w:pPr>
    </w:p>
    <w:p w:rsidR="000765B6" w:rsidRPr="00724F84" w:rsidRDefault="000765B6" w:rsidP="00396C89">
      <w:pPr>
        <w:rPr>
          <w:color w:val="auto"/>
          <w:sz w:val="48"/>
          <w:szCs w:val="48"/>
        </w:rPr>
      </w:pPr>
      <w:r w:rsidRPr="00724F84">
        <w:rPr>
          <w:rFonts w:hint="eastAsia"/>
          <w:color w:val="auto"/>
          <w:sz w:val="48"/>
          <w:szCs w:val="48"/>
        </w:rPr>
        <w:t>步驟</w:t>
      </w:r>
      <w:r w:rsidRPr="00724F84">
        <w:rPr>
          <w:rFonts w:hint="eastAsia"/>
          <w:color w:val="auto"/>
          <w:sz w:val="48"/>
          <w:szCs w:val="48"/>
        </w:rPr>
        <w:t>1</w:t>
      </w:r>
      <w:r w:rsidRPr="00724F84">
        <w:rPr>
          <w:rFonts w:hint="eastAsia"/>
          <w:color w:val="auto"/>
          <w:sz w:val="48"/>
          <w:szCs w:val="48"/>
        </w:rPr>
        <w:t>：確認賣什麼</w:t>
      </w:r>
      <w:r w:rsidR="004B316E">
        <w:rPr>
          <w:rFonts w:hint="eastAsia"/>
          <w:color w:val="auto"/>
          <w:sz w:val="48"/>
          <w:szCs w:val="48"/>
        </w:rPr>
        <w:t>：</w:t>
      </w:r>
    </w:p>
    <w:p w:rsidR="00871A7A" w:rsidRDefault="00871A7A" w:rsidP="00396C89"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這一次不需要做什麼</w:t>
      </w:r>
      <w:r>
        <w:rPr>
          <w:rFonts w:hint="eastAsia"/>
          <w:color w:val="auto"/>
          <w:sz w:val="28"/>
          <w:szCs w:val="28"/>
        </w:rPr>
        <w:t>SWOT</w:t>
      </w:r>
      <w:r>
        <w:rPr>
          <w:rFonts w:hint="eastAsia"/>
          <w:color w:val="auto"/>
          <w:sz w:val="28"/>
          <w:szCs w:val="28"/>
        </w:rPr>
        <w:t>分析，</w:t>
      </w:r>
      <w:r w:rsidR="008F0AA2">
        <w:rPr>
          <w:rFonts w:hint="eastAsia"/>
          <w:color w:val="auto"/>
          <w:sz w:val="28"/>
          <w:szCs w:val="28"/>
        </w:rPr>
        <w:t>因為我的策略是：利用</w:t>
      </w:r>
      <w:r w:rsidR="008F0AA2">
        <w:rPr>
          <w:rFonts w:hint="eastAsia"/>
          <w:color w:val="auto"/>
          <w:sz w:val="28"/>
          <w:szCs w:val="28"/>
        </w:rPr>
        <w:t>YOUTUBE</w:t>
      </w:r>
      <w:r w:rsidR="008F0AA2">
        <w:rPr>
          <w:rFonts w:hint="eastAsia"/>
          <w:color w:val="auto"/>
          <w:sz w:val="28"/>
          <w:szCs w:val="28"/>
        </w:rPr>
        <w:t>點閱率去賺錢，並用</w:t>
      </w:r>
      <w:r w:rsidR="00106B4E">
        <w:rPr>
          <w:rFonts w:hint="eastAsia"/>
          <w:color w:val="auto"/>
          <w:sz w:val="28"/>
          <w:szCs w:val="28"/>
        </w:rPr>
        <w:t>Youtube Ana</w:t>
      </w:r>
      <w:r w:rsidR="00106B4E">
        <w:rPr>
          <w:color w:val="auto"/>
          <w:sz w:val="28"/>
          <w:szCs w:val="28"/>
        </w:rPr>
        <w:t>lytics</w:t>
      </w:r>
      <w:r w:rsidR="00BD20E6">
        <w:rPr>
          <w:color w:val="auto"/>
          <w:sz w:val="28"/>
          <w:szCs w:val="28"/>
        </w:rPr>
        <w:t xml:space="preserve"> </w:t>
      </w:r>
      <w:r w:rsidR="00BD20E6">
        <w:rPr>
          <w:rFonts w:hint="eastAsia"/>
          <w:color w:val="auto"/>
          <w:sz w:val="28"/>
          <w:szCs w:val="28"/>
        </w:rPr>
        <w:t>直接調出數據，再利用</w:t>
      </w:r>
      <w:r w:rsidR="00BD20E6">
        <w:rPr>
          <w:rFonts w:hint="eastAsia"/>
          <w:color w:val="auto"/>
          <w:sz w:val="28"/>
          <w:szCs w:val="28"/>
        </w:rPr>
        <w:t>AB/TEST</w:t>
      </w:r>
      <w:r w:rsidR="00BD20E6">
        <w:rPr>
          <w:rFonts w:hint="eastAsia"/>
          <w:color w:val="auto"/>
          <w:sz w:val="28"/>
          <w:szCs w:val="28"/>
        </w:rPr>
        <w:t>直接將得到的反應去做轉換分析</w:t>
      </w:r>
      <w:r w:rsidR="00281D8E">
        <w:rPr>
          <w:rFonts w:hint="eastAsia"/>
          <w:color w:val="auto"/>
          <w:sz w:val="28"/>
          <w:szCs w:val="28"/>
        </w:rPr>
        <w:t>，並即時更正方法。</w:t>
      </w:r>
    </w:p>
    <w:p w:rsidR="00F7779C" w:rsidRDefault="00CC2EB5" w:rsidP="00396C89"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這一次我要做的東西是比較少人去接觸的，市場不一定大，但是卻</w:t>
      </w:r>
      <w:r w:rsidR="00E50FF2">
        <w:rPr>
          <w:rFonts w:hint="eastAsia"/>
          <w:color w:val="auto"/>
          <w:sz w:val="28"/>
          <w:szCs w:val="28"/>
        </w:rPr>
        <w:t>也算是</w:t>
      </w:r>
      <w:r>
        <w:rPr>
          <w:rFonts w:hint="eastAsia"/>
          <w:color w:val="auto"/>
          <w:sz w:val="28"/>
          <w:szCs w:val="28"/>
        </w:rPr>
        <w:t>個</w:t>
      </w:r>
      <w:r w:rsidR="00E50FF2">
        <w:rPr>
          <w:rFonts w:hint="eastAsia"/>
          <w:color w:val="auto"/>
          <w:sz w:val="28"/>
          <w:szCs w:val="28"/>
        </w:rPr>
        <w:t>小</w:t>
      </w:r>
      <w:r>
        <w:rPr>
          <w:rFonts w:hint="eastAsia"/>
          <w:color w:val="auto"/>
          <w:sz w:val="28"/>
          <w:szCs w:val="28"/>
        </w:rPr>
        <w:t>藍海</w:t>
      </w:r>
      <w:r w:rsidR="00E50FF2">
        <w:rPr>
          <w:rFonts w:hint="eastAsia"/>
          <w:color w:val="auto"/>
          <w:sz w:val="28"/>
          <w:szCs w:val="28"/>
        </w:rPr>
        <w:t>。</w:t>
      </w:r>
    </w:p>
    <w:p w:rsidR="00E50FF2" w:rsidRDefault="00E50FF2" w:rsidP="00396C89">
      <w:pPr>
        <w:rPr>
          <w:b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我把頻道</w:t>
      </w:r>
      <w:r w:rsidR="00826539">
        <w:rPr>
          <w:rFonts w:hint="eastAsia"/>
          <w:color w:val="auto"/>
          <w:sz w:val="28"/>
          <w:szCs w:val="28"/>
        </w:rPr>
        <w:t>名稱設置</w:t>
      </w:r>
      <w:r>
        <w:rPr>
          <w:rFonts w:hint="eastAsia"/>
          <w:color w:val="auto"/>
          <w:sz w:val="28"/>
          <w:szCs w:val="28"/>
        </w:rPr>
        <w:t>成：</w:t>
      </w:r>
      <w:r w:rsidR="00826539" w:rsidRPr="003C7438">
        <w:rPr>
          <w:rFonts w:hint="eastAsia"/>
          <w:b/>
          <w:color w:val="auto"/>
          <w:sz w:val="28"/>
          <w:szCs w:val="28"/>
        </w:rPr>
        <w:t>來自上天的聲音</w:t>
      </w:r>
      <w:r w:rsidR="003C7438">
        <w:rPr>
          <w:rFonts w:hint="eastAsia"/>
          <w:b/>
          <w:color w:val="auto"/>
          <w:sz w:val="28"/>
          <w:szCs w:val="28"/>
        </w:rPr>
        <w:t>。</w:t>
      </w:r>
    </w:p>
    <w:p w:rsidR="003C7438" w:rsidRDefault="003C7438" w:rsidP="00396C89">
      <w:pPr>
        <w:rPr>
          <w:b/>
          <w:color w:val="auto"/>
          <w:sz w:val="28"/>
          <w:szCs w:val="28"/>
        </w:rPr>
      </w:pPr>
    </w:p>
    <w:p w:rsidR="003C7438" w:rsidRPr="003C7438" w:rsidRDefault="003C7438" w:rsidP="00396C89">
      <w:pPr>
        <w:rPr>
          <w:color w:val="auto"/>
          <w:sz w:val="28"/>
          <w:szCs w:val="28"/>
        </w:rPr>
      </w:pPr>
      <w:r w:rsidRPr="003C7438">
        <w:rPr>
          <w:rFonts w:hint="eastAsia"/>
          <w:color w:val="auto"/>
          <w:sz w:val="28"/>
          <w:szCs w:val="28"/>
        </w:rPr>
        <w:t>這是一個專門</w:t>
      </w:r>
      <w:r>
        <w:rPr>
          <w:rFonts w:hint="eastAsia"/>
          <w:color w:val="auto"/>
          <w:sz w:val="28"/>
          <w:szCs w:val="28"/>
        </w:rPr>
        <w:t>播放</w:t>
      </w:r>
      <w:r w:rsidR="004926C9">
        <w:rPr>
          <w:rFonts w:hint="eastAsia"/>
          <w:color w:val="auto"/>
          <w:sz w:val="28"/>
          <w:szCs w:val="28"/>
        </w:rPr>
        <w:t>佛學講理的頻道，由我的哥哥負責發布影片，並由我整理資訊，做後續的規劃工作。</w:t>
      </w:r>
    </w:p>
    <w:p w:rsidR="00082090" w:rsidRPr="00115096" w:rsidRDefault="00115096" w:rsidP="00396C89">
      <w:pPr>
        <w:rPr>
          <w:color w:val="auto"/>
          <w:sz w:val="48"/>
          <w:szCs w:val="48"/>
        </w:rPr>
      </w:pPr>
      <w:r w:rsidRPr="00115096">
        <w:rPr>
          <w:rFonts w:hint="eastAsia"/>
          <w:color w:val="auto"/>
          <w:sz w:val="48"/>
          <w:szCs w:val="48"/>
        </w:rPr>
        <w:t>2.</w:t>
      </w:r>
      <w:r>
        <w:rPr>
          <w:rFonts w:hint="eastAsia"/>
          <w:color w:val="auto"/>
          <w:sz w:val="48"/>
          <w:szCs w:val="48"/>
        </w:rPr>
        <w:t>定位市場：</w:t>
      </w:r>
    </w:p>
    <w:p w:rsidR="00082090" w:rsidRDefault="00724F84" w:rsidP="00396C89"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我必須透過向分辨</w:t>
      </w:r>
      <w:r>
        <w:rPr>
          <w:rFonts w:hint="eastAsia"/>
          <w:color w:val="auto"/>
          <w:sz w:val="28"/>
          <w:szCs w:val="28"/>
        </w:rPr>
        <w:t>7-11</w:t>
      </w:r>
      <w:r>
        <w:rPr>
          <w:rFonts w:hint="eastAsia"/>
          <w:color w:val="auto"/>
          <w:sz w:val="28"/>
          <w:szCs w:val="28"/>
        </w:rPr>
        <w:t>和星巴克一樣的手法來去分辨一下</w:t>
      </w:r>
      <w:r w:rsidR="00900C98">
        <w:rPr>
          <w:rFonts w:hint="eastAsia"/>
          <w:color w:val="auto"/>
          <w:sz w:val="28"/>
          <w:szCs w:val="28"/>
        </w:rPr>
        <w:t>區別，我們做出的東西就如同小嬰兒一般，沒有人可以分辨出他到底未來會長什麼樣子，所以我必須要</w:t>
      </w:r>
      <w:r w:rsidR="00FF5D33">
        <w:rPr>
          <w:rFonts w:hint="eastAsia"/>
          <w:color w:val="auto"/>
          <w:sz w:val="28"/>
          <w:szCs w:val="28"/>
        </w:rPr>
        <w:t>去主動的讓他接觸市場，而不是讓市場去接觸他。</w:t>
      </w:r>
    </w:p>
    <w:p w:rsidR="00EA1841" w:rsidRDefault="00EA1841" w:rsidP="00396C89">
      <w:pPr>
        <w:rPr>
          <w:color w:val="auto"/>
          <w:sz w:val="28"/>
          <w:szCs w:val="28"/>
        </w:rPr>
      </w:pPr>
    </w:p>
    <w:p w:rsidR="00C90375" w:rsidRDefault="00C90375" w:rsidP="00396C89"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翻閱了資料：我發現了一個很有趣的網站，我在網站上得到的啟示是：</w:t>
      </w:r>
    </w:p>
    <w:p w:rsidR="00C90375" w:rsidRDefault="00C90375" w:rsidP="00396C89">
      <w:pPr>
        <w:rPr>
          <w:color w:val="auto"/>
          <w:sz w:val="28"/>
          <w:szCs w:val="28"/>
        </w:rPr>
      </w:pPr>
    </w:p>
    <w:p w:rsidR="002201BB" w:rsidRPr="002201BB" w:rsidRDefault="002201BB" w:rsidP="002201BB">
      <w:pPr>
        <w:pStyle w:val="aff"/>
        <w:numPr>
          <w:ilvl w:val="0"/>
          <w:numId w:val="11"/>
        </w:numPr>
        <w:ind w:leftChars="0"/>
        <w:rPr>
          <w:color w:val="auto"/>
          <w:sz w:val="28"/>
          <w:szCs w:val="28"/>
        </w:rPr>
      </w:pPr>
      <w:r w:rsidRPr="002201BB">
        <w:rPr>
          <w:rFonts w:hint="eastAsia"/>
          <w:color w:val="auto"/>
          <w:sz w:val="28"/>
          <w:szCs w:val="28"/>
        </w:rPr>
        <w:t>手動設計顧客藍圖：</w:t>
      </w:r>
    </w:p>
    <w:p w:rsidR="002201BB" w:rsidRDefault="00BA106E" w:rsidP="00396C89"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自己去模擬出你的客戶大約會是什麼樣的類型，什麼樣的客戶會去接觸到你的</w:t>
      </w:r>
      <w:r w:rsidR="00DC3CB2">
        <w:rPr>
          <w:rFonts w:hint="eastAsia"/>
          <w:color w:val="auto"/>
          <w:sz w:val="28"/>
          <w:szCs w:val="28"/>
        </w:rPr>
        <w:t>YOUTUBE</w:t>
      </w:r>
      <w:r w:rsidR="00DC3CB2">
        <w:rPr>
          <w:rFonts w:hint="eastAsia"/>
          <w:color w:val="auto"/>
          <w:sz w:val="28"/>
          <w:szCs w:val="28"/>
        </w:rPr>
        <w:t>影片，</w:t>
      </w:r>
      <w:r w:rsidR="00432B71">
        <w:rPr>
          <w:rFonts w:hint="eastAsia"/>
          <w:color w:val="auto"/>
          <w:sz w:val="28"/>
          <w:szCs w:val="28"/>
        </w:rPr>
        <w:t>與其坐著等待市場，不如主動出擊。</w:t>
      </w:r>
    </w:p>
    <w:p w:rsidR="0062538E" w:rsidRDefault="0062538E" w:rsidP="00396C89">
      <w:pPr>
        <w:rPr>
          <w:color w:val="auto"/>
          <w:sz w:val="28"/>
          <w:szCs w:val="28"/>
        </w:rPr>
      </w:pPr>
    </w:p>
    <w:p w:rsidR="0062538E" w:rsidRDefault="0062538E" w:rsidP="00396C89"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lastRenderedPageBreak/>
        <w:t>一個完整的</w:t>
      </w:r>
      <w:r w:rsidR="005116E5">
        <w:rPr>
          <w:rFonts w:hint="eastAsia"/>
          <w:color w:val="auto"/>
          <w:sz w:val="28"/>
          <w:szCs w:val="28"/>
        </w:rPr>
        <w:t>使用者藍圖大概是長這個樣子</w:t>
      </w:r>
      <w:r w:rsidR="00367E50">
        <w:rPr>
          <w:rFonts w:hint="eastAsia"/>
          <w:color w:val="auto"/>
          <w:sz w:val="28"/>
          <w:szCs w:val="28"/>
        </w:rPr>
        <w:t>：</w:t>
      </w:r>
    </w:p>
    <w:p w:rsidR="00206F61" w:rsidRDefault="00206F61" w:rsidP="00396C89">
      <w:pPr>
        <w:rPr>
          <w:color w:val="auto"/>
          <w:sz w:val="28"/>
          <w:szCs w:val="28"/>
        </w:rPr>
      </w:pPr>
      <w:r>
        <w:rPr>
          <w:rFonts w:hint="eastAsia"/>
          <w:noProof/>
          <w:color w:val="auto"/>
          <w:sz w:val="28"/>
          <w:szCs w:val="28"/>
        </w:rPr>
        <w:drawing>
          <wp:inline distT="0" distB="0" distL="0" distR="0" wp14:anchorId="3C375420" wp14:editId="31A3348E">
            <wp:extent cx="5760085" cy="28803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顧客藍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1" w:rsidRDefault="00206F61" w:rsidP="00396C89"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我們大概做了</w:t>
      </w:r>
      <w:r>
        <w:rPr>
          <w:rFonts w:hint="eastAsia"/>
          <w:color w:val="auto"/>
          <w:sz w:val="28"/>
          <w:szCs w:val="28"/>
        </w:rPr>
        <w:t>10</w:t>
      </w:r>
      <w:r>
        <w:rPr>
          <w:rFonts w:hint="eastAsia"/>
          <w:color w:val="auto"/>
          <w:sz w:val="28"/>
          <w:szCs w:val="28"/>
        </w:rPr>
        <w:t>張類似的藍圖，在此不完整贊述，要如何收集</w:t>
      </w:r>
      <w:r w:rsidR="00DC1D47">
        <w:rPr>
          <w:rFonts w:hint="eastAsia"/>
          <w:color w:val="auto"/>
          <w:sz w:val="28"/>
          <w:szCs w:val="28"/>
        </w:rPr>
        <w:t>到這些資料呢？</w:t>
      </w:r>
      <w:r w:rsidR="0075125A">
        <w:rPr>
          <w:rFonts w:hint="eastAsia"/>
          <w:color w:val="auto"/>
          <w:sz w:val="28"/>
          <w:szCs w:val="28"/>
        </w:rPr>
        <w:t>我們還是以手邊能夠得到的資料為基礎，去</w:t>
      </w:r>
      <w:r w:rsidR="0075125A">
        <w:rPr>
          <w:rFonts w:hint="eastAsia"/>
          <w:color w:val="auto"/>
          <w:sz w:val="28"/>
          <w:szCs w:val="28"/>
        </w:rPr>
        <w:t>FACEBOOK</w:t>
      </w:r>
      <w:r w:rsidR="0075125A">
        <w:rPr>
          <w:rFonts w:hint="eastAsia"/>
          <w:color w:val="auto"/>
          <w:sz w:val="28"/>
          <w:szCs w:val="28"/>
        </w:rPr>
        <w:t>佛教社團，</w:t>
      </w:r>
      <w:r w:rsidR="00A7301A">
        <w:rPr>
          <w:rFonts w:hint="eastAsia"/>
          <w:color w:val="auto"/>
          <w:sz w:val="28"/>
          <w:szCs w:val="28"/>
        </w:rPr>
        <w:t>把社團裡的人物當作範本，</w:t>
      </w:r>
      <w:r w:rsidR="00BB0011">
        <w:rPr>
          <w:rFonts w:hint="eastAsia"/>
          <w:color w:val="auto"/>
          <w:sz w:val="28"/>
          <w:szCs w:val="28"/>
        </w:rPr>
        <w:t>一來是避免完全虛構出人物，二來是有手邊的資料能夠增加精確度。</w:t>
      </w:r>
    </w:p>
    <w:p w:rsidR="00715245" w:rsidRDefault="00715245" w:rsidP="00396C89">
      <w:pPr>
        <w:rPr>
          <w:color w:val="auto"/>
          <w:sz w:val="28"/>
          <w:szCs w:val="28"/>
        </w:rPr>
      </w:pPr>
    </w:p>
    <w:p w:rsidR="00605BC6" w:rsidRDefault="00C52AA7" w:rsidP="00396C89"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在五力分析中，我們會盡量去尋找</w:t>
      </w:r>
      <w:r w:rsidR="00934131">
        <w:rPr>
          <w:rFonts w:hint="eastAsia"/>
          <w:color w:val="auto"/>
          <w:sz w:val="28"/>
          <w:szCs w:val="28"/>
        </w:rPr>
        <w:t xml:space="preserve">Youtube </w:t>
      </w:r>
      <w:r w:rsidR="00934131">
        <w:rPr>
          <w:rFonts w:hint="eastAsia"/>
          <w:color w:val="auto"/>
          <w:sz w:val="28"/>
          <w:szCs w:val="28"/>
        </w:rPr>
        <w:t>其他有相關的影片，</w:t>
      </w:r>
      <w:r w:rsidR="00793F91">
        <w:rPr>
          <w:rFonts w:hint="eastAsia"/>
          <w:color w:val="auto"/>
          <w:sz w:val="28"/>
          <w:szCs w:val="28"/>
        </w:rPr>
        <w:t>然後看他們的評論。初步檢視一下其他競爭者，</w:t>
      </w:r>
      <w:r w:rsidR="00605BC6">
        <w:rPr>
          <w:rFonts w:hint="eastAsia"/>
          <w:color w:val="auto"/>
          <w:sz w:val="28"/>
          <w:szCs w:val="28"/>
        </w:rPr>
        <w:t>發現有許多評論都是對生活不夠有幫助，甚至出現一些嘲諷的言論，讓別人認為太假，太過不真實，我們可以吸收這一點，</w:t>
      </w:r>
      <w:r w:rsidR="00AC3C4A">
        <w:rPr>
          <w:rFonts w:hint="eastAsia"/>
          <w:color w:val="auto"/>
          <w:sz w:val="28"/>
          <w:szCs w:val="28"/>
        </w:rPr>
        <w:t>讓講佛經的內容可以帶入到生活化，故事化。而且不要太偏頗，不要太過於神話，便是我們做這影片的目標，慢慢有一個自己的品牌。</w:t>
      </w:r>
    </w:p>
    <w:p w:rsidR="00193C08" w:rsidRDefault="00193C08" w:rsidP="00396C89">
      <w:pPr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drawing>
          <wp:inline distT="0" distB="0" distL="0" distR="0">
            <wp:extent cx="3169920" cy="9220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08" w:rsidRDefault="00193C08" w:rsidP="00396C89">
      <w:pPr>
        <w:rPr>
          <w:color w:val="auto"/>
          <w:sz w:val="28"/>
          <w:szCs w:val="28"/>
        </w:rPr>
      </w:pPr>
      <w:r>
        <w:rPr>
          <w:rFonts w:hint="eastAsia"/>
          <w:noProof/>
          <w:color w:val="auto"/>
          <w:sz w:val="28"/>
          <w:szCs w:val="28"/>
        </w:rPr>
        <w:drawing>
          <wp:inline distT="0" distB="0" distL="0" distR="0">
            <wp:extent cx="4000500" cy="8534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08" w:rsidRDefault="00193C08" w:rsidP="00396C89">
      <w:pPr>
        <w:rPr>
          <w:color w:val="auto"/>
          <w:sz w:val="28"/>
          <w:szCs w:val="28"/>
        </w:rPr>
      </w:pPr>
      <w:r>
        <w:rPr>
          <w:rFonts w:hint="eastAsia"/>
          <w:noProof/>
          <w:color w:val="auto"/>
          <w:sz w:val="28"/>
          <w:szCs w:val="28"/>
        </w:rPr>
        <w:lastRenderedPageBreak/>
        <w:drawing>
          <wp:inline distT="0" distB="0" distL="0" distR="0">
            <wp:extent cx="5753100" cy="7086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sz w:val="28"/>
          <w:szCs w:val="28"/>
        </w:rPr>
        <w:t>以</w:t>
      </w:r>
      <w:r w:rsidR="00A94748">
        <w:rPr>
          <w:rFonts w:hint="eastAsia"/>
          <w:color w:val="auto"/>
          <w:sz w:val="28"/>
          <w:szCs w:val="28"/>
        </w:rPr>
        <w:t>上</w:t>
      </w:r>
      <w:r>
        <w:rPr>
          <w:rFonts w:hint="eastAsia"/>
          <w:color w:val="auto"/>
          <w:sz w:val="28"/>
          <w:szCs w:val="28"/>
        </w:rPr>
        <w:t>是來自其他競爭對手對比較不足的言論。</w:t>
      </w:r>
    </w:p>
    <w:p w:rsidR="00A94748" w:rsidRPr="003A3905" w:rsidRDefault="003A3905" w:rsidP="003A3905">
      <w:pPr>
        <w:jc w:val="center"/>
        <w:rPr>
          <w:rFonts w:hint="eastAsia"/>
          <w:color w:val="auto"/>
          <w:sz w:val="48"/>
          <w:szCs w:val="48"/>
          <w:u w:val="single"/>
        </w:rPr>
      </w:pPr>
      <w:r w:rsidRPr="003A3905">
        <w:rPr>
          <w:rFonts w:hint="eastAsia"/>
          <w:color w:val="auto"/>
          <w:sz w:val="48"/>
          <w:szCs w:val="48"/>
          <w:u w:val="single"/>
        </w:rPr>
        <w:t>我自己做影片的實質效益</w:t>
      </w:r>
    </w:p>
    <w:p w:rsidR="00B11BAF" w:rsidRPr="00206F61" w:rsidRDefault="00B11BAF" w:rsidP="00396C89"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做到這邊之後，目前的效益是在</w:t>
      </w:r>
      <w:r>
        <w:rPr>
          <w:rFonts w:hint="eastAsia"/>
          <w:color w:val="auto"/>
          <w:sz w:val="28"/>
          <w:szCs w:val="28"/>
        </w:rPr>
        <w:t>1</w:t>
      </w:r>
      <w:r>
        <w:rPr>
          <w:rFonts w:hint="eastAsia"/>
          <w:color w:val="auto"/>
          <w:sz w:val="28"/>
          <w:szCs w:val="28"/>
        </w:rPr>
        <w:t>天之內</w:t>
      </w:r>
      <w:r w:rsidR="0081608D">
        <w:rPr>
          <w:rFonts w:hint="eastAsia"/>
          <w:color w:val="auto"/>
          <w:sz w:val="28"/>
          <w:szCs w:val="28"/>
        </w:rPr>
        <w:t>取得了接近</w:t>
      </w:r>
      <w:r w:rsidR="0081608D">
        <w:rPr>
          <w:rFonts w:hint="eastAsia"/>
          <w:color w:val="auto"/>
          <w:sz w:val="28"/>
          <w:szCs w:val="28"/>
        </w:rPr>
        <w:t>1000</w:t>
      </w:r>
      <w:r w:rsidR="00E5761D">
        <w:rPr>
          <w:rFonts w:hint="eastAsia"/>
          <w:color w:val="auto"/>
          <w:sz w:val="28"/>
          <w:szCs w:val="28"/>
        </w:rPr>
        <w:t>的瀏覽人數</w:t>
      </w:r>
      <w:r w:rsidR="006270B4">
        <w:rPr>
          <w:rFonts w:hint="eastAsia"/>
          <w:color w:val="auto"/>
          <w:sz w:val="28"/>
          <w:szCs w:val="28"/>
        </w:rPr>
        <w:t>：</w:t>
      </w:r>
    </w:p>
    <w:p w:rsidR="00EA1841" w:rsidRPr="00724F84" w:rsidRDefault="00EA1841" w:rsidP="00396C89">
      <w:pPr>
        <w:rPr>
          <w:color w:val="auto"/>
          <w:sz w:val="28"/>
          <w:szCs w:val="28"/>
        </w:rPr>
      </w:pPr>
    </w:p>
    <w:p w:rsidR="00082090" w:rsidRDefault="006270B4" w:rsidP="00396C89">
      <w:pPr>
        <w:rPr>
          <w:rFonts w:hint="eastAsia"/>
          <w:color w:val="FF0000"/>
          <w:sz w:val="48"/>
          <w:szCs w:val="48"/>
          <w:u w:val="single"/>
        </w:rPr>
      </w:pPr>
      <w:r>
        <w:rPr>
          <w:noProof/>
          <w:color w:val="FF0000"/>
          <w:sz w:val="48"/>
          <w:szCs w:val="48"/>
          <w:u w:val="single"/>
        </w:rPr>
        <w:drawing>
          <wp:inline distT="0" distB="0" distL="0" distR="0">
            <wp:extent cx="5760720" cy="2476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</w:p>
    <w:p w:rsidR="00082090" w:rsidRDefault="00DC06F4" w:rsidP="00396C89">
      <w:pPr>
        <w:rPr>
          <w:color w:val="auto"/>
          <w:sz w:val="28"/>
          <w:szCs w:val="28"/>
        </w:rPr>
      </w:pPr>
      <w:r w:rsidRPr="00DC06F4">
        <w:rPr>
          <w:rFonts w:hint="eastAsia"/>
          <w:color w:val="auto"/>
          <w:sz w:val="28"/>
          <w:szCs w:val="28"/>
        </w:rPr>
        <w:t>接下來就是繼續以</w:t>
      </w:r>
      <w:r w:rsidRPr="00DC06F4">
        <w:rPr>
          <w:rFonts w:hint="eastAsia"/>
          <w:color w:val="auto"/>
          <w:sz w:val="28"/>
          <w:szCs w:val="28"/>
        </w:rPr>
        <w:t>Youtube Analytics</w:t>
      </w:r>
      <w:r w:rsidRPr="00DC06F4">
        <w:rPr>
          <w:rFonts w:hint="eastAsia"/>
          <w:color w:val="auto"/>
          <w:sz w:val="28"/>
          <w:szCs w:val="28"/>
        </w:rPr>
        <w:t>慢慢的更新</w:t>
      </w:r>
      <w:r>
        <w:rPr>
          <w:rFonts w:hint="eastAsia"/>
          <w:color w:val="auto"/>
          <w:sz w:val="28"/>
          <w:szCs w:val="28"/>
        </w:rPr>
        <w:t>，繼續使用</w:t>
      </w:r>
      <w:r>
        <w:rPr>
          <w:rFonts w:hint="eastAsia"/>
          <w:color w:val="auto"/>
          <w:sz w:val="28"/>
          <w:szCs w:val="28"/>
        </w:rPr>
        <w:t>AB test</w:t>
      </w:r>
      <w:r>
        <w:rPr>
          <w:rFonts w:hint="eastAsia"/>
          <w:color w:val="auto"/>
          <w:sz w:val="28"/>
          <w:szCs w:val="28"/>
        </w:rPr>
        <w:t>慢慢測試目標群眾</w:t>
      </w:r>
      <w:r w:rsidR="00824201">
        <w:rPr>
          <w:rFonts w:hint="eastAsia"/>
          <w:color w:val="auto"/>
          <w:sz w:val="28"/>
          <w:szCs w:val="28"/>
        </w:rPr>
        <w:t>，也繼續專注於和競爭者差異化的地方，慢慢累積人氣</w:t>
      </w:r>
      <w:r w:rsidR="001E2BA8">
        <w:rPr>
          <w:rFonts w:hint="eastAsia"/>
          <w:color w:val="auto"/>
          <w:sz w:val="28"/>
          <w:szCs w:val="28"/>
        </w:rPr>
        <w:t>，最近也可能考慮利用</w:t>
      </w:r>
      <w:r w:rsidR="001E2BA8">
        <w:rPr>
          <w:rFonts w:hint="eastAsia"/>
          <w:color w:val="auto"/>
          <w:sz w:val="28"/>
          <w:szCs w:val="28"/>
        </w:rPr>
        <w:t>FB</w:t>
      </w:r>
      <w:r w:rsidR="001E2BA8">
        <w:rPr>
          <w:rFonts w:hint="eastAsia"/>
          <w:color w:val="auto"/>
          <w:sz w:val="28"/>
          <w:szCs w:val="28"/>
        </w:rPr>
        <w:t>或其他比較人氣的</w:t>
      </w:r>
      <w:r w:rsidR="002447CC">
        <w:rPr>
          <w:rFonts w:hint="eastAsia"/>
          <w:color w:val="auto"/>
          <w:sz w:val="28"/>
          <w:szCs w:val="28"/>
        </w:rPr>
        <w:t>社交網站，尋找目前需求多但是沒人做出來的方向去發展。</w:t>
      </w:r>
    </w:p>
    <w:p w:rsidR="009B0B49" w:rsidRDefault="009B0B49" w:rsidP="00396C89">
      <w:pPr>
        <w:rPr>
          <w:color w:val="auto"/>
          <w:sz w:val="28"/>
          <w:szCs w:val="28"/>
        </w:rPr>
      </w:pPr>
    </w:p>
    <w:p w:rsidR="009B0B49" w:rsidRDefault="009B0B49" w:rsidP="00396C89"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最近也打算利用</w:t>
      </w:r>
      <w:r>
        <w:rPr>
          <w:rFonts w:hint="eastAsia"/>
          <w:color w:val="auto"/>
          <w:sz w:val="28"/>
          <w:szCs w:val="28"/>
        </w:rPr>
        <w:t>Typeform</w:t>
      </w:r>
      <w:r>
        <w:rPr>
          <w:rFonts w:hint="eastAsia"/>
          <w:color w:val="auto"/>
          <w:sz w:val="28"/>
          <w:szCs w:val="28"/>
        </w:rPr>
        <w:t>的</w:t>
      </w:r>
      <w:r>
        <w:rPr>
          <w:rFonts w:hint="eastAsia"/>
          <w:color w:val="auto"/>
          <w:sz w:val="28"/>
          <w:szCs w:val="28"/>
        </w:rPr>
        <w:t>APP</w:t>
      </w:r>
      <w:r>
        <w:rPr>
          <w:rFonts w:hint="eastAsia"/>
          <w:color w:val="auto"/>
          <w:sz w:val="28"/>
          <w:szCs w:val="28"/>
        </w:rPr>
        <w:t>服務去做市場調查，看看大家更喜歡怎麼樣的內容。</w:t>
      </w:r>
    </w:p>
    <w:p w:rsidR="009B0B49" w:rsidRDefault="009B0B49" w:rsidP="00396C89">
      <w:pPr>
        <w:rPr>
          <w:color w:val="auto"/>
          <w:sz w:val="28"/>
          <w:szCs w:val="28"/>
        </w:rPr>
      </w:pPr>
    </w:p>
    <w:p w:rsidR="00193C08" w:rsidRPr="009B0B49" w:rsidRDefault="009B0B49" w:rsidP="00396C89">
      <w:pPr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以上報告到這邊結束，有興趣了解內容可以到</w:t>
      </w:r>
      <w:r>
        <w:rPr>
          <w:rFonts w:hint="eastAsia"/>
          <w:color w:val="auto"/>
          <w:sz w:val="28"/>
          <w:szCs w:val="28"/>
        </w:rPr>
        <w:t>Youtube</w:t>
      </w:r>
      <w:r>
        <w:rPr>
          <w:rFonts w:hint="eastAsia"/>
          <w:color w:val="auto"/>
          <w:sz w:val="28"/>
          <w:szCs w:val="28"/>
        </w:rPr>
        <w:t>搜尋：</w:t>
      </w:r>
      <w:r w:rsidRPr="009B0B49">
        <w:rPr>
          <w:rFonts w:hint="eastAsia"/>
          <w:b/>
          <w:color w:val="auto"/>
          <w:sz w:val="28"/>
          <w:szCs w:val="28"/>
        </w:rPr>
        <w:t>來自上天的聲音。</w:t>
      </w:r>
      <w:r>
        <w:rPr>
          <w:rFonts w:hint="eastAsia"/>
          <w:b/>
          <w:color w:val="auto"/>
          <w:sz w:val="28"/>
          <w:szCs w:val="28"/>
        </w:rPr>
        <w:t>謝謝大家～</w:t>
      </w:r>
      <w:r>
        <w:rPr>
          <w:rFonts w:hint="eastAsia"/>
          <w:b/>
          <w:color w:val="auto"/>
          <w:sz w:val="28"/>
          <w:szCs w:val="28"/>
        </w:rPr>
        <w:t>～～～～～</w:t>
      </w:r>
      <w:bookmarkStart w:id="0" w:name="_GoBack"/>
      <w:bookmarkEnd w:id="0"/>
    </w:p>
    <w:p w:rsidR="00082090" w:rsidRDefault="00082090" w:rsidP="00396C89">
      <w:pPr>
        <w:rPr>
          <w:color w:val="FF0000"/>
          <w:sz w:val="48"/>
          <w:szCs w:val="48"/>
          <w:u w:val="single"/>
        </w:rPr>
      </w:pPr>
      <w:r>
        <w:rPr>
          <w:rFonts w:hint="eastAsia"/>
          <w:color w:val="FF0000"/>
          <w:sz w:val="48"/>
          <w:szCs w:val="48"/>
          <w:u w:val="single"/>
        </w:rPr>
        <w:lastRenderedPageBreak/>
        <w:t>文獻</w:t>
      </w:r>
    </w:p>
    <w:p w:rsidR="00082090" w:rsidRPr="00612F5E" w:rsidRDefault="00082090" w:rsidP="00396C89">
      <w:pPr>
        <w:rPr>
          <w:color w:val="auto"/>
          <w:sz w:val="24"/>
          <w:szCs w:val="24"/>
        </w:rPr>
      </w:pPr>
      <w:r w:rsidRPr="00082090">
        <w:rPr>
          <w:rFonts w:hint="eastAsia"/>
          <w:color w:val="auto"/>
          <w:sz w:val="24"/>
          <w:szCs w:val="24"/>
        </w:rPr>
        <w:t>https://www.ettoday.net/news/20170820/993204.htm?t=</w:t>
      </w:r>
      <w:r w:rsidRPr="00082090">
        <w:rPr>
          <w:rFonts w:hint="eastAsia"/>
          <w:color w:val="auto"/>
          <w:sz w:val="24"/>
          <w:szCs w:val="24"/>
        </w:rPr>
        <w:t>星巴克好吵！民眾看影片講電話超大聲　他怒罵：台灣人自私</w:t>
      </w:r>
    </w:p>
    <w:p w:rsidR="00082090" w:rsidRDefault="002903A5" w:rsidP="00396C89">
      <w:pPr>
        <w:rPr>
          <w:color w:val="auto"/>
          <w:sz w:val="28"/>
          <w:szCs w:val="28"/>
        </w:rPr>
      </w:pPr>
      <w:r w:rsidRPr="002903A5">
        <w:rPr>
          <w:color w:val="auto"/>
          <w:sz w:val="28"/>
          <w:szCs w:val="28"/>
        </w:rPr>
        <w:t>http://big5.58cyjm.com/html/view/3245.shtml</w:t>
      </w:r>
    </w:p>
    <w:p w:rsidR="00082090" w:rsidRDefault="00A81F2D" w:rsidP="00396C89">
      <w:pPr>
        <w:rPr>
          <w:color w:val="auto"/>
          <w:sz w:val="28"/>
          <w:szCs w:val="28"/>
        </w:rPr>
      </w:pPr>
      <w:r w:rsidRPr="00A81F2D">
        <w:rPr>
          <w:rFonts w:hint="eastAsia"/>
          <w:color w:val="auto"/>
          <w:sz w:val="28"/>
          <w:szCs w:val="28"/>
        </w:rPr>
        <w:t>https://zh.wikipedia.org/wiki/</w:t>
      </w:r>
      <w:r w:rsidRPr="00A81F2D">
        <w:rPr>
          <w:rFonts w:hint="eastAsia"/>
          <w:color w:val="auto"/>
          <w:sz w:val="28"/>
          <w:szCs w:val="28"/>
        </w:rPr>
        <w:t>強弱危機分析</w:t>
      </w:r>
    </w:p>
    <w:p w:rsidR="00B15450" w:rsidRDefault="00F50CB7" w:rsidP="00396C89">
      <w:pPr>
        <w:rPr>
          <w:color w:val="auto"/>
          <w:sz w:val="28"/>
          <w:szCs w:val="28"/>
        </w:rPr>
      </w:pPr>
      <w:hyperlink r:id="rId16" w:history="1">
        <w:r w:rsidR="00FC62EB" w:rsidRPr="00DB3A18">
          <w:rPr>
            <w:rStyle w:val="afd"/>
            <w:sz w:val="28"/>
            <w:szCs w:val="28"/>
          </w:rPr>
          <w:t>https://www.youtube.com/analytics</w:t>
        </w:r>
      </w:hyperlink>
    </w:p>
    <w:p w:rsidR="00FC62EB" w:rsidRDefault="00F50CB7" w:rsidP="00396C89">
      <w:pPr>
        <w:rPr>
          <w:color w:val="auto"/>
          <w:sz w:val="28"/>
          <w:szCs w:val="28"/>
        </w:rPr>
      </w:pPr>
      <w:hyperlink r:id="rId17" w:history="1">
        <w:r w:rsidR="00FC62EB" w:rsidRPr="00DB3A18">
          <w:rPr>
            <w:rStyle w:val="afd"/>
            <w:rFonts w:hint="eastAsia"/>
            <w:sz w:val="28"/>
            <w:szCs w:val="28"/>
          </w:rPr>
          <w:t>http://conversionlab.co/2014/11/30/ab</w:t>
        </w:r>
        <w:r w:rsidR="00FC62EB" w:rsidRPr="00DB3A18">
          <w:rPr>
            <w:rStyle w:val="afd"/>
            <w:rFonts w:hint="eastAsia"/>
            <w:sz w:val="28"/>
            <w:szCs w:val="28"/>
          </w:rPr>
          <w:t>測試第一次就上手～新手基礎篇</w:t>
        </w:r>
        <w:r w:rsidR="00FC62EB" w:rsidRPr="00DB3A18">
          <w:rPr>
            <w:rStyle w:val="afd"/>
            <w:rFonts w:hint="eastAsia"/>
            <w:sz w:val="28"/>
            <w:szCs w:val="28"/>
          </w:rPr>
          <w:t>/</w:t>
        </w:r>
      </w:hyperlink>
    </w:p>
    <w:p w:rsidR="00FC62EB" w:rsidRDefault="00F50CB7" w:rsidP="00396C89">
      <w:pPr>
        <w:rPr>
          <w:color w:val="auto"/>
          <w:sz w:val="28"/>
          <w:szCs w:val="28"/>
        </w:rPr>
      </w:pPr>
      <w:hyperlink r:id="rId18" w:history="1">
        <w:r w:rsidR="00DA6E87" w:rsidRPr="00DB3A18">
          <w:rPr>
            <w:rStyle w:val="afd"/>
            <w:sz w:val="28"/>
            <w:szCs w:val="28"/>
          </w:rPr>
          <w:t>https://www.inside.com.tw/2016/06/30/what-is-a-b-testing</w:t>
        </w:r>
      </w:hyperlink>
    </w:p>
    <w:p w:rsidR="00A77328" w:rsidRPr="00C90375" w:rsidRDefault="00F50CB7" w:rsidP="00396C89">
      <w:pPr>
        <w:rPr>
          <w:color w:val="auto"/>
          <w:sz w:val="28"/>
          <w:szCs w:val="28"/>
        </w:rPr>
      </w:pPr>
      <w:hyperlink r:id="rId19" w:history="1">
        <w:r w:rsidR="00A77328" w:rsidRPr="00DB3A18">
          <w:rPr>
            <w:rStyle w:val="afd"/>
            <w:rFonts w:hint="eastAsia"/>
            <w:sz w:val="28"/>
            <w:szCs w:val="28"/>
          </w:rPr>
          <w:t>http://jamesz.pixnet.net/blog/post/26017809-</w:t>
        </w:r>
        <w:r w:rsidR="00A77328" w:rsidRPr="00DB3A18">
          <w:rPr>
            <w:rStyle w:val="afd"/>
            <w:rFonts w:hint="eastAsia"/>
            <w:sz w:val="28"/>
            <w:szCs w:val="28"/>
          </w:rPr>
          <w:t>什麼是藍海策略</w:t>
        </w:r>
        <w:r w:rsidR="00A77328" w:rsidRPr="00DB3A18">
          <w:rPr>
            <w:rStyle w:val="afd"/>
            <w:rFonts w:hint="eastAsia"/>
            <w:sz w:val="28"/>
            <w:szCs w:val="28"/>
          </w:rPr>
          <w:t>%3</w:t>
        </w:r>
      </w:hyperlink>
      <w:r w:rsidR="00DA6E87" w:rsidRPr="00DA6E87">
        <w:rPr>
          <w:rFonts w:hint="eastAsia"/>
          <w:color w:val="auto"/>
          <w:sz w:val="28"/>
          <w:szCs w:val="28"/>
        </w:rPr>
        <w:t>F</w:t>
      </w:r>
    </w:p>
    <w:p w:rsidR="00A77328" w:rsidRDefault="0078009F" w:rsidP="00396C89">
      <w:pPr>
        <w:rPr>
          <w:color w:val="auto"/>
          <w:sz w:val="28"/>
          <w:szCs w:val="28"/>
        </w:rPr>
      </w:pPr>
      <w:hyperlink r:id="rId20" w:history="1">
        <w:r w:rsidRPr="00B17A29">
          <w:rPr>
            <w:rStyle w:val="afd"/>
            <w:sz w:val="28"/>
            <w:szCs w:val="28"/>
          </w:rPr>
          <w:t>https://www.completedigitalmarketingcourse.com/buyer-persona/</w:t>
        </w:r>
      </w:hyperlink>
    </w:p>
    <w:p w:rsidR="0078009F" w:rsidRDefault="0078009F" w:rsidP="00396C89">
      <w:pPr>
        <w:rPr>
          <w:color w:val="auto"/>
          <w:sz w:val="28"/>
          <w:szCs w:val="28"/>
        </w:rPr>
      </w:pPr>
      <w:r w:rsidRPr="0078009F">
        <w:rPr>
          <w:color w:val="auto"/>
          <w:sz w:val="28"/>
          <w:szCs w:val="28"/>
        </w:rPr>
        <w:t>https://www.youtube.com/watch?v=PHy1JtmsxF0</w:t>
      </w:r>
    </w:p>
    <w:p w:rsidR="0078009F" w:rsidRPr="00396C89" w:rsidRDefault="007D6954" w:rsidP="00396C89">
      <w:pPr>
        <w:rPr>
          <w:color w:val="auto"/>
          <w:sz w:val="28"/>
          <w:szCs w:val="28"/>
        </w:rPr>
      </w:pPr>
      <w:r w:rsidRPr="007D6954">
        <w:rPr>
          <w:color w:val="auto"/>
          <w:sz w:val="28"/>
          <w:szCs w:val="28"/>
        </w:rPr>
        <w:t>https://www.completedigitalmarketingcourse.com/market-research-typeform/</w:t>
      </w:r>
    </w:p>
    <w:sectPr w:rsidR="0078009F" w:rsidRPr="00396C89">
      <w:footerReference w:type="even" r:id="rId21"/>
      <w:footerReference w:type="default" r:id="rId2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CB7" w:rsidRDefault="00F50CB7">
      <w:pPr>
        <w:spacing w:after="0" w:line="240" w:lineRule="auto"/>
      </w:pPr>
      <w:r>
        <w:separator/>
      </w:r>
    </w:p>
  </w:endnote>
  <w:endnote w:type="continuationSeparator" w:id="0">
    <w:p w:rsidR="00F50CB7" w:rsidRDefault="00F50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C7A" w:rsidRDefault="00F158EC">
    <w:pPr>
      <w:pStyle w:val="a8"/>
    </w:pPr>
    <w:r>
      <w:rPr>
        <w:noProof/>
        <w:lang w:val="zh-TW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矩形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32C7A" w:rsidRDefault="00F50CB7">
                          <w:pPr>
                            <w:pStyle w:val="af5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標題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654A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一場旅途</w:t>
                              </w:r>
                            </w:sdtContent>
                          </w:sdt>
                          <w:r w:rsidR="00F158EC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zh-TW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日期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6T00:00:00Z">
                                <w:dateFormat w:val="yyyy/M/d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654A9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2017/11/16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矩形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C32C7A" w:rsidRDefault="00F50CB7">
                    <w:pPr>
                      <w:pStyle w:val="af5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標題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654A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一場旅途</w:t>
                        </w:r>
                      </w:sdtContent>
                    </w:sdt>
                    <w:r w:rsidR="00F158EC">
                      <w:rPr>
                        <w:rFonts w:asciiTheme="majorHAnsi" w:eastAsiaTheme="majorEastAsia" w:hAnsiTheme="majorHAnsi" w:cstheme="majorBidi"/>
                        <w:sz w:val="20"/>
                        <w:lang w:val="zh-TW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日期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6T00:00:00Z">
                          <w:dateFormat w:val="yyyy/M/d"/>
                          <w:lid w:val="zh-TW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654A9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2017/11/16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zh-TW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快取圖案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5A3771E" id="快取圖案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zh-TW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橢圓形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32C7A" w:rsidRDefault="00F158EC">
                          <w:pPr>
                            <w:pStyle w:val="af5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B0B49" w:rsidRPr="009B0B4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TW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橢圓形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" o:allowincell="f" fillcolor="#d34817 [3204]" stroked="f">
              <v:textbox inset="0,0,0,0">
                <w:txbxContent>
                  <w:p w:rsidR="00C32C7A" w:rsidRDefault="00F158EC">
                    <w:pPr>
                      <w:pStyle w:val="af5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B0B49" w:rsidRPr="009B0B49">
                      <w:rPr>
                        <w:noProof/>
                        <w:color w:val="FFFFFF" w:themeColor="background1"/>
                        <w:sz w:val="40"/>
                        <w:szCs w:val="40"/>
                        <w:lang w:val="zh-TW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C7A" w:rsidRDefault="00F158EC">
    <w:pPr>
      <w:rPr>
        <w:sz w:val="20"/>
      </w:rPr>
    </w:pPr>
    <w:r>
      <w:rPr>
        <w:noProof/>
        <w:sz w:val="10"/>
        <w:szCs w:val="10"/>
        <w:lang w:val="zh-TW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矩形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32C7A" w:rsidRDefault="00F50CB7">
                          <w:pPr>
                            <w:pStyle w:val="af5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標題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654A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一場旅途</w:t>
                              </w:r>
                            </w:sdtContent>
                          </w:sdt>
                          <w:r w:rsidR="00F158EC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zh-TW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日期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6T00:00:00Z">
                                <w:dateFormat w:val="yyyy/M/d"/>
                                <w:lid w:val="zh-TW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654A9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2017/11/16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矩形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" o:allowincell="f" filled="f" stroked="f">
              <v:textbox style="layout-flow:vertical;mso-layout-flow-alt:bottom-to-top" inset=",,8.64pt,10.8pt">
                <w:txbxContent>
                  <w:p w:rsidR="00C32C7A" w:rsidRDefault="00F50CB7">
                    <w:pPr>
                      <w:pStyle w:val="af5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標題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654A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一場旅途</w:t>
                        </w:r>
                      </w:sdtContent>
                    </w:sdt>
                    <w:r w:rsidR="00F158EC">
                      <w:rPr>
                        <w:rFonts w:asciiTheme="majorHAnsi" w:eastAsiaTheme="majorEastAsia" w:hAnsiTheme="majorHAnsi" w:cstheme="majorBidi"/>
                        <w:sz w:val="20"/>
                        <w:lang w:val="zh-TW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日期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6T00:00:00Z">
                          <w:dateFormat w:val="yyyy/M/d"/>
                          <w:lid w:val="zh-TW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654A9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2017/11/16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zh-TW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快取圖案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6088B8B" id="快取圖案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橢圓形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32C7A" w:rsidRDefault="00F158EC">
                          <w:pPr>
                            <w:pStyle w:val="af5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B0B49" w:rsidRPr="009B0B4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TW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橢圓形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" o:allowincell="f" fillcolor="#d34817 [3204]" stroked="f">
              <v:textbox inset="0,0,0,0">
                <w:txbxContent>
                  <w:p w:rsidR="00C32C7A" w:rsidRDefault="00F158EC">
                    <w:pPr>
                      <w:pStyle w:val="af5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B0B49" w:rsidRPr="009B0B49">
                      <w:rPr>
                        <w:noProof/>
                        <w:color w:val="FFFFFF" w:themeColor="background1"/>
                        <w:sz w:val="40"/>
                        <w:szCs w:val="40"/>
                        <w:lang w:val="zh-TW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C32C7A" w:rsidRDefault="00C32C7A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CB7" w:rsidRDefault="00F50CB7">
      <w:pPr>
        <w:spacing w:after="0" w:line="240" w:lineRule="auto"/>
      </w:pPr>
      <w:r>
        <w:separator/>
      </w:r>
    </w:p>
  </w:footnote>
  <w:footnote w:type="continuationSeparator" w:id="0">
    <w:p w:rsidR="00F50CB7" w:rsidRDefault="00F50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22333FB1"/>
    <w:multiLevelType w:val="hybridMultilevel"/>
    <w:tmpl w:val="779862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D1C21FC"/>
    <w:multiLevelType w:val="multilevel"/>
    <w:tmpl w:val="0D3E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A42D8A"/>
    <w:multiLevelType w:val="hybridMultilevel"/>
    <w:tmpl w:val="89668E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A9"/>
    <w:rsid w:val="00011243"/>
    <w:rsid w:val="00042FDD"/>
    <w:rsid w:val="000538A3"/>
    <w:rsid w:val="000621A7"/>
    <w:rsid w:val="00063F18"/>
    <w:rsid w:val="000765B6"/>
    <w:rsid w:val="00082090"/>
    <w:rsid w:val="000C7842"/>
    <w:rsid w:val="000E094C"/>
    <w:rsid w:val="00106B4E"/>
    <w:rsid w:val="00115096"/>
    <w:rsid w:val="001273DC"/>
    <w:rsid w:val="00143415"/>
    <w:rsid w:val="00193C08"/>
    <w:rsid w:val="001B0E60"/>
    <w:rsid w:val="001B5F9D"/>
    <w:rsid w:val="001E2BA8"/>
    <w:rsid w:val="001E7C46"/>
    <w:rsid w:val="00206F61"/>
    <w:rsid w:val="002201BB"/>
    <w:rsid w:val="00224A7A"/>
    <w:rsid w:val="002447CC"/>
    <w:rsid w:val="00254EDB"/>
    <w:rsid w:val="00271C6F"/>
    <w:rsid w:val="002770FE"/>
    <w:rsid w:val="00281D8E"/>
    <w:rsid w:val="002903A5"/>
    <w:rsid w:val="002A32CD"/>
    <w:rsid w:val="002C78EC"/>
    <w:rsid w:val="0033456F"/>
    <w:rsid w:val="00367E50"/>
    <w:rsid w:val="0039132B"/>
    <w:rsid w:val="00396C89"/>
    <w:rsid w:val="003A0F51"/>
    <w:rsid w:val="003A3905"/>
    <w:rsid w:val="003B1970"/>
    <w:rsid w:val="003C7366"/>
    <w:rsid w:val="003C7438"/>
    <w:rsid w:val="003D70BF"/>
    <w:rsid w:val="003F5FFF"/>
    <w:rsid w:val="00432B71"/>
    <w:rsid w:val="00456CF2"/>
    <w:rsid w:val="004710FE"/>
    <w:rsid w:val="004926C9"/>
    <w:rsid w:val="004A3F0D"/>
    <w:rsid w:val="004B24AD"/>
    <w:rsid w:val="004B316E"/>
    <w:rsid w:val="004C5CFE"/>
    <w:rsid w:val="005116E5"/>
    <w:rsid w:val="00585F39"/>
    <w:rsid w:val="00593B87"/>
    <w:rsid w:val="005A27BC"/>
    <w:rsid w:val="005A658C"/>
    <w:rsid w:val="005C3B81"/>
    <w:rsid w:val="005D348E"/>
    <w:rsid w:val="005D5898"/>
    <w:rsid w:val="00605BC6"/>
    <w:rsid w:val="00612F5E"/>
    <w:rsid w:val="006175C9"/>
    <w:rsid w:val="0062538E"/>
    <w:rsid w:val="00625E2F"/>
    <w:rsid w:val="006270B4"/>
    <w:rsid w:val="006B5ADC"/>
    <w:rsid w:val="006F6C41"/>
    <w:rsid w:val="007069B2"/>
    <w:rsid w:val="00715245"/>
    <w:rsid w:val="00724F84"/>
    <w:rsid w:val="00736B89"/>
    <w:rsid w:val="0075125A"/>
    <w:rsid w:val="0075227D"/>
    <w:rsid w:val="007566C9"/>
    <w:rsid w:val="00766D2C"/>
    <w:rsid w:val="00773A96"/>
    <w:rsid w:val="00774783"/>
    <w:rsid w:val="00776640"/>
    <w:rsid w:val="0078009F"/>
    <w:rsid w:val="00793F91"/>
    <w:rsid w:val="007C703D"/>
    <w:rsid w:val="007D6954"/>
    <w:rsid w:val="007E4896"/>
    <w:rsid w:val="007F1019"/>
    <w:rsid w:val="007F7DED"/>
    <w:rsid w:val="00812AA2"/>
    <w:rsid w:val="0081608D"/>
    <w:rsid w:val="0082324F"/>
    <w:rsid w:val="00824201"/>
    <w:rsid w:val="00826539"/>
    <w:rsid w:val="00852A63"/>
    <w:rsid w:val="008533A6"/>
    <w:rsid w:val="008654A9"/>
    <w:rsid w:val="00870C35"/>
    <w:rsid w:val="00871A7A"/>
    <w:rsid w:val="008A4C3C"/>
    <w:rsid w:val="008B744F"/>
    <w:rsid w:val="008C6B82"/>
    <w:rsid w:val="008E6AFC"/>
    <w:rsid w:val="008F0AA2"/>
    <w:rsid w:val="00900C98"/>
    <w:rsid w:val="00904BDB"/>
    <w:rsid w:val="00934131"/>
    <w:rsid w:val="009444A2"/>
    <w:rsid w:val="00971015"/>
    <w:rsid w:val="00971D3E"/>
    <w:rsid w:val="009B0B49"/>
    <w:rsid w:val="009B0E10"/>
    <w:rsid w:val="009B35CE"/>
    <w:rsid w:val="009C4AFE"/>
    <w:rsid w:val="009D196B"/>
    <w:rsid w:val="009D50DC"/>
    <w:rsid w:val="00A3253F"/>
    <w:rsid w:val="00A7301A"/>
    <w:rsid w:val="00A77328"/>
    <w:rsid w:val="00A81F2D"/>
    <w:rsid w:val="00A94748"/>
    <w:rsid w:val="00AA5EEA"/>
    <w:rsid w:val="00AC3C4A"/>
    <w:rsid w:val="00AE2BE9"/>
    <w:rsid w:val="00AF1862"/>
    <w:rsid w:val="00B076C7"/>
    <w:rsid w:val="00B07E0E"/>
    <w:rsid w:val="00B11BAF"/>
    <w:rsid w:val="00B13E52"/>
    <w:rsid w:val="00B15450"/>
    <w:rsid w:val="00B15DE4"/>
    <w:rsid w:val="00B268EE"/>
    <w:rsid w:val="00B32AE9"/>
    <w:rsid w:val="00B34FB3"/>
    <w:rsid w:val="00B60CAD"/>
    <w:rsid w:val="00B66C05"/>
    <w:rsid w:val="00BA106E"/>
    <w:rsid w:val="00BB0011"/>
    <w:rsid w:val="00BC41E5"/>
    <w:rsid w:val="00BD20E6"/>
    <w:rsid w:val="00BF5B17"/>
    <w:rsid w:val="00C169B8"/>
    <w:rsid w:val="00C32C7A"/>
    <w:rsid w:val="00C52AA7"/>
    <w:rsid w:val="00C53504"/>
    <w:rsid w:val="00C662D0"/>
    <w:rsid w:val="00C90375"/>
    <w:rsid w:val="00CC2EB5"/>
    <w:rsid w:val="00CD1859"/>
    <w:rsid w:val="00D731B6"/>
    <w:rsid w:val="00DA6E87"/>
    <w:rsid w:val="00DC06F4"/>
    <w:rsid w:val="00DC1D47"/>
    <w:rsid w:val="00DC3CB2"/>
    <w:rsid w:val="00E07C3B"/>
    <w:rsid w:val="00E21D98"/>
    <w:rsid w:val="00E371F7"/>
    <w:rsid w:val="00E50FF2"/>
    <w:rsid w:val="00E5761D"/>
    <w:rsid w:val="00EA1841"/>
    <w:rsid w:val="00EC440D"/>
    <w:rsid w:val="00EC4F79"/>
    <w:rsid w:val="00EC7062"/>
    <w:rsid w:val="00EF7163"/>
    <w:rsid w:val="00F061F8"/>
    <w:rsid w:val="00F158EC"/>
    <w:rsid w:val="00F508D9"/>
    <w:rsid w:val="00F50CB7"/>
    <w:rsid w:val="00F61774"/>
    <w:rsid w:val="00F7779C"/>
    <w:rsid w:val="00FA1EB4"/>
    <w:rsid w:val="00FC62EB"/>
    <w:rsid w:val="00FF23E3"/>
    <w:rsid w:val="00F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C1893"/>
  <w15:docId w15:val="{D4DC4873-7745-40B1-B168-F7631530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1">
    <w:name w:val="標題 2 字元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1">
    <w:name w:val="標題 3 字元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a5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a5">
    <w:name w:val="標題 字元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a7">
    <w:name w:val="副標題 字元"/>
    <w:basedOn w:val="a1"/>
    <w:link w:val="a6"/>
    <w:uiPriority w:val="11"/>
    <w:rPr>
      <w:rFonts w:asciiTheme="majorHAnsi" w:hAnsiTheme="majorHAnsi" w:cstheme="minorBidi"/>
      <w:sz w:val="28"/>
      <w:szCs w:val="28"/>
    </w:rPr>
  </w:style>
  <w:style w:type="paragraph" w:styleId="a8">
    <w:name w:val="footer"/>
    <w:basedOn w:val="a0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1"/>
    <w:link w:val="a8"/>
    <w:uiPriority w:val="99"/>
    <w:rPr>
      <w:rFonts w:cs="Times New Roman"/>
      <w:color w:val="000000" w:themeColor="text1"/>
      <w:szCs w:val="20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c">
    <w:name w:val="註解方塊文字 字元"/>
    <w:basedOn w:val="a1"/>
    <w:link w:val="ab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d">
    <w:name w:val="Block Text"/>
    <w:aliases w:val="區塊引述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e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f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頁首 字元"/>
    <w:basedOn w:val="a1"/>
    <w:link w:val="af0"/>
    <w:uiPriority w:val="99"/>
    <w:rPr>
      <w:rFonts w:cs="Times New Roman"/>
      <w:color w:val="000000" w:themeColor="text1"/>
      <w:szCs w:val="20"/>
    </w:rPr>
  </w:style>
  <w:style w:type="character" w:customStyle="1" w:styleId="41">
    <w:name w:val="標題 4 字元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1">
    <w:name w:val="標題 5 字元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0">
    <w:name w:val="標題 6 字元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0">
    <w:name w:val="標題 7 字元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0">
    <w:name w:val="標題 8 字元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0">
    <w:name w:val="標題 9 字元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f2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f3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4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5">
    <w:name w:val="No Spacing"/>
    <w:basedOn w:val="a0"/>
    <w:uiPriority w:val="1"/>
    <w:qFormat/>
    <w:pPr>
      <w:spacing w:after="0" w:line="240" w:lineRule="auto"/>
    </w:pPr>
  </w:style>
  <w:style w:type="character" w:styleId="af6">
    <w:name w:val="Placeholder Text"/>
    <w:basedOn w:val="a1"/>
    <w:uiPriority w:val="99"/>
    <w:semiHidden/>
    <w:rPr>
      <w:color w:val="808080"/>
    </w:rPr>
  </w:style>
  <w:style w:type="paragraph" w:styleId="af7">
    <w:name w:val="Quote"/>
    <w:basedOn w:val="a0"/>
    <w:link w:val="af8"/>
    <w:uiPriority w:val="29"/>
    <w:qFormat/>
    <w:rPr>
      <w:i/>
      <w:color w:val="808080" w:themeColor="background1" w:themeShade="80"/>
      <w:sz w:val="24"/>
    </w:rPr>
  </w:style>
  <w:style w:type="character" w:customStyle="1" w:styleId="af8">
    <w:name w:val="引文 字元"/>
    <w:basedOn w:val="a1"/>
    <w:link w:val="af7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9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a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b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c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afd">
    <w:name w:val="Hyperlink"/>
    <w:basedOn w:val="a1"/>
    <w:uiPriority w:val="99"/>
    <w:unhideWhenUsed/>
    <w:rsid w:val="00FC62EB"/>
    <w:rPr>
      <w:color w:val="CC9900" w:themeColor="hyperlink"/>
      <w:u w:val="single"/>
    </w:rPr>
  </w:style>
  <w:style w:type="character" w:styleId="afe">
    <w:name w:val="Unresolved Mention"/>
    <w:basedOn w:val="a1"/>
    <w:uiPriority w:val="99"/>
    <w:semiHidden/>
    <w:unhideWhenUsed/>
    <w:rsid w:val="00FC62EB"/>
    <w:rPr>
      <w:color w:val="808080"/>
      <w:shd w:val="clear" w:color="auto" w:fill="E6E6E6"/>
    </w:rPr>
  </w:style>
  <w:style w:type="paragraph" w:styleId="aff">
    <w:name w:val="List Paragraph"/>
    <w:basedOn w:val="a0"/>
    <w:uiPriority w:val="34"/>
    <w:qFormat/>
    <w:rsid w:val="002201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inside.com.tw/2016/06/30/what-is-a-b-testing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conversionlab.co/2014/11/30/ab&#28204;&#35430;&#31532;&#19968;&#27425;&#23601;&#19978;&#25163;&#65374;&#26032;&#25163;&#22522;&#30990;&#31687;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analytics" TargetMode="External"/><Relationship Id="rId20" Type="http://schemas.openxmlformats.org/officeDocument/2006/relationships/hyperlink" Target="https://www.completedigitalmarketingcourse.com/buyer-person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jamesz.pixnet.net/blog/post/26017809-&#20160;&#40636;&#26159;&#34253;&#28023;&#31574;&#30053;%253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sst\AppData\Roaming\Microsoft\Templates\&#22577;&#21578;%20(&#20844;&#27491;&#20027;&#38988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0DD323F5B74BE69775F440F55AA3C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76137ED-7069-4CB2-AC62-51E231F1B6F9}"/>
      </w:docPartPr>
      <w:docPartBody>
        <w:p w:rsidR="00296001" w:rsidRDefault="00B50AF1">
          <w:pPr>
            <w:pStyle w:val="890DD323F5B74BE69775F440F55AA3CD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鍵入文件標題</w:t>
          </w:r>
          <w:r>
            <w:rPr>
              <w:lang w:val="zh-TW"/>
            </w:rPr>
            <w:t>]</w:t>
          </w:r>
        </w:p>
      </w:docPartBody>
    </w:docPart>
    <w:docPart>
      <w:docPartPr>
        <w:name w:val="DC8A7E7E7BCC4D11966ADA45DE594CF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789BAAC-B926-475D-9503-72D264918652}"/>
      </w:docPartPr>
      <w:docPartBody>
        <w:p w:rsidR="00296001" w:rsidRDefault="00B50AF1">
          <w:pPr>
            <w:pStyle w:val="DC8A7E7E7BCC4D11966ADA45DE594CFB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鍵入文件副標題</w:t>
          </w:r>
          <w:r>
            <w:rPr>
              <w:lang w:val="zh-TW"/>
            </w:rPr>
            <w:t>]</w:t>
          </w:r>
        </w:p>
      </w:docPartBody>
    </w:docPart>
    <w:docPart>
      <w:docPartPr>
        <w:name w:val="6539AA6BE1A740669A014F5B6F1CA36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603C26F-B0F4-4770-919B-0728F92AB42B}"/>
      </w:docPartPr>
      <w:docPartBody>
        <w:p w:rsidR="00296001" w:rsidRDefault="00B50AF1">
          <w:pPr>
            <w:pStyle w:val="6539AA6BE1A740669A014F5B6F1CA369"/>
          </w:pPr>
          <w:r>
            <w:rPr>
              <w:sz w:val="36"/>
              <w:szCs w:val="36"/>
              <w:lang w:val="zh-TW"/>
            </w:rPr>
            <w:t>[</w:t>
          </w:r>
          <w:r>
            <w:rPr>
              <w:sz w:val="36"/>
              <w:szCs w:val="36"/>
              <w:lang w:val="zh-TW"/>
            </w:rPr>
            <w:t>鍵入文件副標題</w:t>
          </w:r>
          <w:r>
            <w:rPr>
              <w:sz w:val="36"/>
              <w:szCs w:val="36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F1"/>
    <w:rsid w:val="0016584E"/>
    <w:rsid w:val="00296001"/>
    <w:rsid w:val="006B3AE8"/>
    <w:rsid w:val="00824F62"/>
    <w:rsid w:val="00877F10"/>
    <w:rsid w:val="00B50AF1"/>
    <w:rsid w:val="00C770D6"/>
    <w:rsid w:val="00DA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300" w:after="40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240" w:after="40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Cs w:val="24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200" w:after="40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0DD323F5B74BE69775F440F55AA3CD">
    <w:name w:val="890DD323F5B74BE69775F440F55AA3CD"/>
    <w:pPr>
      <w:widowControl w:val="0"/>
    </w:pPr>
  </w:style>
  <w:style w:type="paragraph" w:customStyle="1" w:styleId="DC8A7E7E7BCC4D11966ADA45DE594CFB">
    <w:name w:val="DC8A7E7E7BCC4D11966ADA45DE594CFB"/>
    <w:pPr>
      <w:widowControl w:val="0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Cs w:val="24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6A5EA5DCD284880A27449F5CC3BED26">
    <w:name w:val="16A5EA5DCD284880A27449F5CC3BED26"/>
    <w:pPr>
      <w:widowControl w:val="0"/>
    </w:pPr>
  </w:style>
  <w:style w:type="paragraph" w:customStyle="1" w:styleId="6539AA6BE1A740669A014F5B6F1CA369">
    <w:name w:val="6539AA6BE1A740669A014F5B6F1CA369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D83272-1AE2-47DD-AF5A-E921B57E79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E6FA420A-B725-48C3-9D31-7A0A155E6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 (公正主題)</Template>
  <TotalTime>125</TotalTime>
  <Pages>7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會資三A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一場旅途</dc:title>
  <dc:subject>以不同店家的觀點學習打造出真正的銷售行動</dc:subject>
  <dc:creator>Wilson James</dc:creator>
  <cp:keywords/>
  <dc:description/>
  <cp:lastModifiedBy>Wilson James</cp:lastModifiedBy>
  <cp:revision>59</cp:revision>
  <dcterms:created xsi:type="dcterms:W3CDTF">2017-11-16T05:38:00Z</dcterms:created>
  <dcterms:modified xsi:type="dcterms:W3CDTF">2017-11-16T15:25:00Z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